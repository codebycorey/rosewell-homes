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110" w:type="dxa"/>
        <w:tblLayout w:type="fixed"/>
        <w:tblCellMar>
          <w:left w:w="115" w:type="dxa"/>
          <w:right w:w="115" w:type="dxa"/>
        </w:tblCellMar>
        <w:tblLook w:val="01E0" w:firstRow="1" w:lastRow="1" w:firstColumn="1" w:lastColumn="1" w:noHBand="0" w:noVBand="0"/>
      </w:tblPr>
      <w:tblGrid>
        <w:gridCol w:w="4687"/>
        <w:gridCol w:w="693"/>
        <w:gridCol w:w="4230"/>
        <w:gridCol w:w="540"/>
        <w:gridCol w:w="4610"/>
      </w:tblGrid>
      <w:tr w:rsidR="007E2494" w14:paraId="5AFA4B09" w14:textId="77777777" w:rsidTr="00C94D47">
        <w:trPr>
          <w:trHeight w:val="5370"/>
        </w:trPr>
        <w:tc>
          <w:tcPr>
            <w:tcW w:w="4687" w:type="dxa"/>
          </w:tcPr>
          <w:p w14:paraId="7D3D46B3" w14:textId="77777777" w:rsidR="003500B9" w:rsidRDefault="003500B9" w:rsidP="00C94D47">
            <w:pPr>
              <w:spacing w:before="120"/>
              <w:jc w:val="center"/>
            </w:pPr>
            <w:r>
              <w:rPr>
                <w:noProof/>
                <w:lang w:bidi="ar-SA"/>
              </w:rPr>
              <mc:AlternateContent>
                <mc:Choice Requires="wps">
                  <w:drawing>
                    <wp:inline distT="0" distB="0" distL="0" distR="0" wp14:anchorId="30001871" wp14:editId="0EB676DA">
                      <wp:extent cx="848995" cy="153670"/>
                      <wp:effectExtent l="19050" t="19050" r="46355" b="36830"/>
                      <wp:docPr id="1" name="Freeform 22" descr="Decorative accent light"/>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48995" cy="153670"/>
                              </a:xfrm>
                              <a:custGeom>
                                <a:avLst/>
                                <a:gdLst>
                                  <a:gd name="T0" fmla="+- 0 50 50"/>
                                  <a:gd name="T1" fmla="*/ T0 w 1337"/>
                                  <a:gd name="T2" fmla="+- 0 291 50"/>
                                  <a:gd name="T3" fmla="*/ 291 h 242"/>
                                  <a:gd name="T4" fmla="+- 0 715 50"/>
                                  <a:gd name="T5" fmla="*/ T4 w 1337"/>
                                  <a:gd name="T6" fmla="+- 0 50 50"/>
                                  <a:gd name="T7" fmla="*/ 50 h 242"/>
                                  <a:gd name="T8" fmla="+- 0 1386 50"/>
                                  <a:gd name="T9" fmla="*/ T8 w 1337"/>
                                  <a:gd name="T10" fmla="+- 0 291 50"/>
                                  <a:gd name="T11" fmla="*/ 291 h 242"/>
                                </a:gdLst>
                                <a:ahLst/>
                                <a:cxnLst>
                                  <a:cxn ang="0">
                                    <a:pos x="T1" y="T3"/>
                                  </a:cxn>
                                  <a:cxn ang="0">
                                    <a:pos x="T5" y="T7"/>
                                  </a:cxn>
                                  <a:cxn ang="0">
                                    <a:pos x="T9" y="T11"/>
                                  </a:cxn>
                                </a:cxnLst>
                                <a:rect l="0" t="0" r="r" b="b"/>
                                <a:pathLst>
                                  <a:path w="1337" h="242">
                                    <a:moveTo>
                                      <a:pt x="0" y="241"/>
                                    </a:moveTo>
                                    <a:lnTo>
                                      <a:pt x="665" y="0"/>
                                    </a:lnTo>
                                    <a:lnTo>
                                      <a:pt x="1336" y="241"/>
                                    </a:lnTo>
                                  </a:path>
                                </a:pathLst>
                              </a:custGeom>
                              <a:noFill/>
                              <a:ln w="63500"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polyline w14:anchorId="2509ADD2" id="Freeform 22" o:spid="_x0000_s1026" alt="Decorative accent light" style="visibility:visible;mso-wrap-style:square;mso-left-percent:-10001;mso-top-percent:-10001;mso-position-horizontal:absolute;mso-position-horizontal-relative:char;mso-position-vertical:absolute;mso-position-vertical-relative:line;mso-left-percent:-10001;mso-top-percent:-10001;v-text-anchor:top" points="0,12.05pt,33.25pt,0,66.8pt,12.05pt" coordsize="1337,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" filled="f" strokecolor="white" strokeweight="5pt">
                      <v:stroke endcap="round"/>
                      <v:path arrowok="t" o:connecttype="custom" o:connectlocs="0,184785;422275,31750;848360,184785" o:connectangles="0,0,0"/>
                      <w10:anchorlock/>
                    </v:polyline>
                  </w:pict>
                </mc:Fallback>
              </mc:AlternateContent>
            </w:r>
          </w:p>
          <w:p w14:paraId="32CE2B0D" w14:textId="476BFA7A" w:rsidR="007E2494" w:rsidRPr="000C4E0D" w:rsidRDefault="008B6E94" w:rsidP="000C4E0D">
            <w:pPr>
              <w:pStyle w:val="Quote"/>
            </w:pPr>
            <w:r>
              <w:rPr>
                <w:noProof/>
                <w:lang w:bidi="ar-SA"/>
              </w:rPr>
              <w:drawing>
                <wp:inline distT="0" distB="0" distL="0" distR="0" wp14:anchorId="1F609415" wp14:editId="30FFEC17">
                  <wp:extent cx="2830195" cy="2830195"/>
                  <wp:effectExtent l="0" t="0" r="825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30195" cy="2830195"/>
                          </a:xfrm>
                          <a:prstGeom prst="rect">
                            <a:avLst/>
                          </a:prstGeom>
                          <a:noFill/>
                          <a:ln>
                            <a:noFill/>
                          </a:ln>
                        </pic:spPr>
                      </pic:pic>
                    </a:graphicData>
                  </a:graphic>
                </wp:inline>
              </w:drawing>
            </w:r>
          </w:p>
        </w:tc>
        <w:tc>
          <w:tcPr>
            <w:tcW w:w="693" w:type="dxa"/>
          </w:tcPr>
          <w:p w14:paraId="2A566C76" w14:textId="77777777" w:rsidR="007E2494" w:rsidRDefault="007E2494">
            <w:pPr>
              <w:rPr>
                <w:rFonts w:ascii="Times New Roman"/>
                <w:sz w:val="24"/>
              </w:rPr>
            </w:pPr>
          </w:p>
        </w:tc>
        <w:tc>
          <w:tcPr>
            <w:tcW w:w="4230" w:type="dxa"/>
          </w:tcPr>
          <w:p w14:paraId="508BC36F" w14:textId="77777777" w:rsidR="00A24BE5" w:rsidRDefault="00ED77E6" w:rsidP="00C94D47">
            <w:pPr>
              <w:spacing w:before="120"/>
            </w:pPr>
            <w:r w:rsidRPr="00ED77E6">
              <w:rPr>
                <w:noProof/>
                <w:lang w:bidi="ar-SA"/>
              </w:rPr>
              <mc:AlternateContent>
                <mc:Choice Requires="wps">
                  <w:drawing>
                    <wp:inline distT="0" distB="0" distL="0" distR="0" wp14:anchorId="08FA4DD5" wp14:editId="0588A68B">
                      <wp:extent cx="848995" cy="153670"/>
                      <wp:effectExtent l="19050" t="19050" r="46355" b="36830"/>
                      <wp:docPr id="2" name="Freeform 13" descr="Decorative accent dark"/>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48995" cy="153670"/>
                              </a:xfrm>
                              <a:custGeom>
                                <a:avLst/>
                                <a:gdLst>
                                  <a:gd name="T0" fmla="+- 0 5834 5834"/>
                                  <a:gd name="T1" fmla="*/ T0 w 1337"/>
                                  <a:gd name="T2" fmla="+- 0 1054 813"/>
                                  <a:gd name="T3" fmla="*/ 1054 h 242"/>
                                  <a:gd name="T4" fmla="+- 0 6499 5834"/>
                                  <a:gd name="T5" fmla="*/ T4 w 1337"/>
                                  <a:gd name="T6" fmla="+- 0 813 813"/>
                                  <a:gd name="T7" fmla="*/ 813 h 242"/>
                                  <a:gd name="T8" fmla="+- 0 7170 5834"/>
                                  <a:gd name="T9" fmla="*/ T8 w 1337"/>
                                  <a:gd name="T10" fmla="+- 0 1054 813"/>
                                  <a:gd name="T11" fmla="*/ 1054 h 242"/>
                                </a:gdLst>
                                <a:ahLst/>
                                <a:cxnLst>
                                  <a:cxn ang="0">
                                    <a:pos x="T1" y="T3"/>
                                  </a:cxn>
                                  <a:cxn ang="0">
                                    <a:pos x="T5" y="T7"/>
                                  </a:cxn>
                                  <a:cxn ang="0">
                                    <a:pos x="T9" y="T11"/>
                                  </a:cxn>
                                </a:cxnLst>
                                <a:rect l="0" t="0" r="r" b="b"/>
                                <a:pathLst>
                                  <a:path w="1337" h="242">
                                    <a:moveTo>
                                      <a:pt x="0" y="241"/>
                                    </a:moveTo>
                                    <a:lnTo>
                                      <a:pt x="665" y="0"/>
                                    </a:lnTo>
                                    <a:lnTo>
                                      <a:pt x="1336" y="241"/>
                                    </a:lnTo>
                                  </a:path>
                                </a:pathLst>
                              </a:custGeom>
                              <a:noFill/>
                              <a:ln w="63500" cap="rnd">
                                <a:solidFill>
                                  <a:schemeClr val="tx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polyline w14:anchorId="22F36B31" id="Freeform 13" o:spid="_x0000_s1026" alt="Decorative accent dark" style="visibility:visible;mso-wrap-style:square;mso-left-percent:-10001;mso-top-percent:-10001;mso-position-horizontal:absolute;mso-position-horizontal-relative:char;mso-position-vertical:absolute;mso-position-vertical-relative:line;mso-left-percent:-10001;mso-top-percent:-10001;v-text-anchor:top" points="0,12.05pt,33.25pt,0,66.8pt,12.05pt" coordsize="1337,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" filled="f" strokecolor="#0e3a53 [3215]" strokeweight="5pt">
                      <v:stroke endcap="round"/>
                      <v:path arrowok="t" o:connecttype="custom" o:connectlocs="0,669290;422275,516255;848360,669290" o:connectangles="0,0,0"/>
                      <w10:anchorlock/>
                    </v:polyline>
                  </w:pict>
                </mc:Fallback>
              </mc:AlternateContent>
            </w:r>
          </w:p>
          <w:p w14:paraId="1CD547A0" w14:textId="2EB9FFD1" w:rsidR="007E2494" w:rsidRPr="003D5AE1" w:rsidRDefault="00D3518E" w:rsidP="000C4E0D">
            <w:pPr>
              <w:pStyle w:val="Heading1"/>
            </w:pPr>
            <w:r>
              <w:t>Rosewell Homes</w:t>
            </w:r>
          </w:p>
          <w:p w14:paraId="0CA97731" w14:textId="02BF32AF" w:rsidR="00E32974" w:rsidRPr="00E32974" w:rsidRDefault="00E32974" w:rsidP="00D3518E">
            <w:pPr>
              <w:rPr>
                <w:sz w:val="24"/>
                <w:szCs w:val="24"/>
              </w:rPr>
            </w:pPr>
            <w:r w:rsidRPr="00E32974">
              <w:rPr>
                <w:sz w:val="24"/>
                <w:szCs w:val="24"/>
              </w:rPr>
              <w:t xml:space="preserve">We understand the importance of keeping your client happy- whether you are the </w:t>
            </w:r>
            <w:r w:rsidR="000A7A7D">
              <w:rPr>
                <w:sz w:val="24"/>
                <w:szCs w:val="24"/>
              </w:rPr>
              <w:t>client’s</w:t>
            </w:r>
            <w:r w:rsidRPr="00E32974">
              <w:rPr>
                <w:sz w:val="24"/>
                <w:szCs w:val="24"/>
              </w:rPr>
              <w:t xml:space="preserve"> agent or the l</w:t>
            </w:r>
            <w:r w:rsidR="000A7A7D">
              <w:rPr>
                <w:sz w:val="24"/>
                <w:szCs w:val="24"/>
              </w:rPr>
              <w:t>easing</w:t>
            </w:r>
            <w:r w:rsidRPr="00E32974">
              <w:rPr>
                <w:sz w:val="24"/>
                <w:szCs w:val="24"/>
              </w:rPr>
              <w:t xml:space="preserve"> agent.</w:t>
            </w:r>
          </w:p>
          <w:p w14:paraId="7FB327AF" w14:textId="05583F4A" w:rsidR="007D62FF" w:rsidRDefault="00E32974" w:rsidP="00E32974">
            <w:r w:rsidRPr="00E32974">
              <w:rPr>
                <w:sz w:val="24"/>
                <w:szCs w:val="24"/>
              </w:rPr>
              <w:t xml:space="preserve">Your time is valuable. Our promise is reliable, quality work that you and your clients can depend on to be completed on time and as scheduled. </w:t>
            </w:r>
          </w:p>
        </w:tc>
        <w:tc>
          <w:tcPr>
            <w:tcW w:w="540" w:type="dxa"/>
          </w:tcPr>
          <w:p w14:paraId="17066C32" w14:textId="77777777" w:rsidR="007E2494" w:rsidRDefault="007E2494">
            <w:pPr>
              <w:rPr>
                <w:rFonts w:ascii="Times New Roman"/>
                <w:sz w:val="24"/>
              </w:rPr>
            </w:pPr>
          </w:p>
        </w:tc>
        <w:tc>
          <w:tcPr>
            <w:tcW w:w="4610" w:type="dxa"/>
          </w:tcPr>
          <w:p w14:paraId="6C718B4F" w14:textId="77777777" w:rsidR="007E2494" w:rsidRDefault="007E2494">
            <w:pPr>
              <w:rPr>
                <w:rFonts w:ascii="Times New Roman"/>
                <w:sz w:val="24"/>
              </w:rPr>
            </w:pPr>
          </w:p>
        </w:tc>
      </w:tr>
      <w:tr w:rsidR="00ED77E6" w14:paraId="5EB4487E" w14:textId="77777777" w:rsidTr="00C94D47">
        <w:trPr>
          <w:trHeight w:val="3838"/>
        </w:trPr>
        <w:tc>
          <w:tcPr>
            <w:tcW w:w="4687" w:type="dxa"/>
          </w:tcPr>
          <w:p w14:paraId="4F1D837E" w14:textId="7A7A670C" w:rsidR="00ED77E6" w:rsidRDefault="00ED77E6">
            <w:pPr>
              <w:rPr>
                <w:rFonts w:ascii="Times New Roman"/>
                <w:sz w:val="24"/>
              </w:rPr>
            </w:pPr>
          </w:p>
        </w:tc>
        <w:tc>
          <w:tcPr>
            <w:tcW w:w="693" w:type="dxa"/>
          </w:tcPr>
          <w:p w14:paraId="3A4A4FD7" w14:textId="77777777" w:rsidR="00ED77E6" w:rsidRDefault="00ED77E6">
            <w:pPr>
              <w:rPr>
                <w:rFonts w:ascii="Times New Roman"/>
                <w:sz w:val="24"/>
              </w:rPr>
            </w:pPr>
          </w:p>
        </w:tc>
        <w:tc>
          <w:tcPr>
            <w:tcW w:w="4230" w:type="dxa"/>
            <w:vAlign w:val="center"/>
          </w:tcPr>
          <w:p w14:paraId="5A19E48E" w14:textId="5CA3D39A" w:rsidR="0047167E" w:rsidRDefault="0047167E" w:rsidP="00B93486">
            <w:pPr>
              <w:pStyle w:val="ContactInfo"/>
            </w:pPr>
            <w:r>
              <w:t>Rosewell Homes, Inc.</w:t>
            </w:r>
          </w:p>
          <w:p w14:paraId="583C67FF" w14:textId="206E80B9" w:rsidR="00E32974" w:rsidRPr="00E32974" w:rsidRDefault="00E32974" w:rsidP="00E32974">
            <w:pPr>
              <w:jc w:val="center"/>
              <w:rPr>
                <w:b/>
                <w:color w:val="auto"/>
                <w:sz w:val="24"/>
                <w:szCs w:val="24"/>
              </w:rPr>
            </w:pPr>
            <w:r w:rsidRPr="00E32974">
              <w:rPr>
                <w:b/>
                <w:color w:val="auto"/>
                <w:sz w:val="24"/>
                <w:szCs w:val="24"/>
              </w:rPr>
              <w:t>Eric T. Clayton</w:t>
            </w:r>
          </w:p>
          <w:p w14:paraId="4FE5C77E" w14:textId="4453B37F" w:rsidR="00ED77E6" w:rsidRDefault="00411302" w:rsidP="003D5AE1">
            <w:pPr>
              <w:pStyle w:val="ContactInfo"/>
            </w:pPr>
            <w:r>
              <w:t>2010 Old Greenbrier Road, Suite H</w:t>
            </w:r>
          </w:p>
          <w:p w14:paraId="0A9F32EE" w14:textId="089AAA4D" w:rsidR="00411302" w:rsidRDefault="00411302" w:rsidP="00411302">
            <w:pPr>
              <w:jc w:val="center"/>
              <w:rPr>
                <w:b/>
                <w:color w:val="auto"/>
              </w:rPr>
            </w:pPr>
            <w:r w:rsidRPr="0047167E">
              <w:rPr>
                <w:b/>
                <w:color w:val="auto"/>
              </w:rPr>
              <w:t>Chesapeake, Virginia 23320</w:t>
            </w:r>
          </w:p>
          <w:p w14:paraId="308413C1" w14:textId="0D84F1BC" w:rsidR="00B93486" w:rsidRPr="0047167E" w:rsidRDefault="00B93486" w:rsidP="00411302">
            <w:pPr>
              <w:jc w:val="center"/>
              <w:rPr>
                <w:b/>
                <w:color w:val="auto"/>
              </w:rPr>
            </w:pPr>
            <w:r>
              <w:rPr>
                <w:b/>
                <w:color w:val="auto"/>
              </w:rPr>
              <w:t>Class A # 2705026330</w:t>
            </w:r>
          </w:p>
          <w:p w14:paraId="3D230530" w14:textId="1CF86CE7" w:rsidR="003D5AE1" w:rsidRDefault="003D5AE1" w:rsidP="003D5AE1">
            <w:pPr>
              <w:pStyle w:val="ContactInfo"/>
            </w:pPr>
            <w:r w:rsidRPr="003D5AE1">
              <w:t>—</w:t>
            </w:r>
          </w:p>
          <w:p w14:paraId="038AE92B" w14:textId="27A61B81" w:rsidR="00ED77E6" w:rsidRPr="00E32974" w:rsidRDefault="00411302" w:rsidP="003D5AE1">
            <w:pPr>
              <w:pStyle w:val="ContactInfo"/>
              <w:rPr>
                <w:szCs w:val="24"/>
              </w:rPr>
            </w:pPr>
            <w:r w:rsidRPr="00E32974">
              <w:rPr>
                <w:szCs w:val="24"/>
              </w:rPr>
              <w:t>Office- 757-523-0676</w:t>
            </w:r>
          </w:p>
          <w:p w14:paraId="2A79F6E3" w14:textId="2B40E9DA" w:rsidR="00411302" w:rsidRPr="00E32974" w:rsidRDefault="00411302" w:rsidP="00411302">
            <w:pPr>
              <w:jc w:val="center"/>
              <w:rPr>
                <w:b/>
                <w:color w:val="auto"/>
                <w:sz w:val="24"/>
                <w:szCs w:val="24"/>
              </w:rPr>
            </w:pPr>
            <w:r w:rsidRPr="00E32974">
              <w:rPr>
                <w:b/>
                <w:color w:val="auto"/>
                <w:sz w:val="24"/>
                <w:szCs w:val="24"/>
              </w:rPr>
              <w:t>Cell- 757-404-1853</w:t>
            </w:r>
          </w:p>
          <w:p w14:paraId="031FCB3A" w14:textId="77777777" w:rsidR="003D5AE1" w:rsidRPr="003D5AE1" w:rsidRDefault="003D5AE1" w:rsidP="003D5AE1">
            <w:pPr>
              <w:pStyle w:val="ContactInfo"/>
            </w:pPr>
            <w:r w:rsidRPr="003D5AE1">
              <w:t>—</w:t>
            </w:r>
          </w:p>
          <w:p w14:paraId="62B3312E" w14:textId="0F729BE3" w:rsidR="00981748" w:rsidRPr="00981748" w:rsidRDefault="00B3651E" w:rsidP="00981748">
            <w:pPr>
              <w:pStyle w:val="ContactInfo"/>
              <w:rPr>
                <w:color w:val="0563C1" w:themeColor="hyperlink"/>
                <w:u w:val="single"/>
              </w:rPr>
            </w:pPr>
            <w:hyperlink r:id="rId12" w:history="1">
              <w:r w:rsidR="00D3518E" w:rsidRPr="00A06899">
                <w:rPr>
                  <w:rStyle w:val="Hyperlink"/>
                </w:rPr>
                <w:t>Eric@rswll.hrcoxmail.com</w:t>
              </w:r>
            </w:hyperlink>
          </w:p>
          <w:p w14:paraId="2BC38036" w14:textId="6B7A7293" w:rsidR="00ED77E6" w:rsidRDefault="005A3C48" w:rsidP="005A3C48">
            <w:r>
              <w:rPr>
                <w:noProof/>
                <w:lang w:bidi="ar-SA"/>
              </w:rPr>
              <w:drawing>
                <wp:inline distT="0" distB="0" distL="0" distR="0" wp14:anchorId="538A5368" wp14:editId="281A7608">
                  <wp:extent cx="2705100" cy="676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05100" cy="676275"/>
                          </a:xfrm>
                          <a:prstGeom prst="rect">
                            <a:avLst/>
                          </a:prstGeom>
                          <a:noFill/>
                          <a:ln>
                            <a:noFill/>
                          </a:ln>
                        </pic:spPr>
                      </pic:pic>
                    </a:graphicData>
                  </a:graphic>
                </wp:inline>
              </w:drawing>
            </w:r>
          </w:p>
        </w:tc>
        <w:tc>
          <w:tcPr>
            <w:tcW w:w="540" w:type="dxa"/>
          </w:tcPr>
          <w:p w14:paraId="061A52E4" w14:textId="77777777" w:rsidR="00ED77E6" w:rsidRDefault="00ED77E6">
            <w:pPr>
              <w:rPr>
                <w:rFonts w:ascii="Times New Roman"/>
                <w:sz w:val="24"/>
              </w:rPr>
            </w:pPr>
          </w:p>
        </w:tc>
        <w:tc>
          <w:tcPr>
            <w:tcW w:w="4610" w:type="dxa"/>
          </w:tcPr>
          <w:p w14:paraId="5B240828" w14:textId="32E34EA6" w:rsidR="003D5AE1" w:rsidRDefault="003D5AE1" w:rsidP="00E32974">
            <w:pPr>
              <w:pStyle w:val="Title"/>
            </w:pPr>
            <w:r>
              <w:rPr>
                <w:noProof/>
                <w:lang w:bidi="ar-SA"/>
              </w:rPr>
              <mc:AlternateContent>
                <mc:Choice Requires="wps">
                  <w:drawing>
                    <wp:inline distT="0" distB="0" distL="0" distR="0" wp14:anchorId="6669E4E1" wp14:editId="3014D16B">
                      <wp:extent cx="1381760" cy="409575"/>
                      <wp:effectExtent l="38100" t="38100" r="46990" b="47625"/>
                      <wp:docPr id="3" name="Freeform 13" descr="Decorative accent light"/>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81760" cy="409575"/>
                              </a:xfrm>
                              <a:custGeom>
                                <a:avLst/>
                                <a:gdLst>
                                  <a:gd name="T0" fmla="+- 0 10603 10603"/>
                                  <a:gd name="T1" fmla="*/ T0 w 2176"/>
                                  <a:gd name="T2" fmla="+- 0 6393 6053"/>
                                  <a:gd name="T3" fmla="*/ 6393 h 340"/>
                                  <a:gd name="T4" fmla="+- 0 11689 10603"/>
                                  <a:gd name="T5" fmla="*/ T4 w 2176"/>
                                  <a:gd name="T6" fmla="+- 0 6053 6053"/>
                                  <a:gd name="T7" fmla="*/ 6053 h 340"/>
                                  <a:gd name="T8" fmla="+- 0 12778 10603"/>
                                  <a:gd name="T9" fmla="*/ T8 w 2176"/>
                                  <a:gd name="T10" fmla="+- 0 6393 6053"/>
                                  <a:gd name="T11" fmla="*/ 6393 h 340"/>
                                </a:gdLst>
                                <a:ahLst/>
                                <a:cxnLst>
                                  <a:cxn ang="0">
                                    <a:pos x="T1" y="T3"/>
                                  </a:cxn>
                                  <a:cxn ang="0">
                                    <a:pos x="T5" y="T7"/>
                                  </a:cxn>
                                  <a:cxn ang="0">
                                    <a:pos x="T9" y="T11"/>
                                  </a:cxn>
                                </a:cxnLst>
                                <a:rect l="0" t="0" r="r" b="b"/>
                                <a:pathLst>
                                  <a:path w="2176" h="340">
                                    <a:moveTo>
                                      <a:pt x="0" y="340"/>
                                    </a:moveTo>
                                    <a:lnTo>
                                      <a:pt x="1086" y="0"/>
                                    </a:lnTo>
                                    <a:lnTo>
                                      <a:pt x="2175" y="340"/>
                                    </a:lnTo>
                                  </a:path>
                                </a:pathLst>
                              </a:custGeom>
                              <a:noFill/>
                              <a:ln w="76200" cap="rnd">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shape w14:anchorId="24734E40" id="Freeform 13" o:spid="_x0000_s1026" alt="Decorative accent light" style="width:108.8pt;height:32.25pt;visibility:visible;mso-wrap-style:square;mso-left-percent:-10001;mso-top-percent:-10001;mso-position-horizontal:absolute;mso-position-horizontal-relative:char;mso-position-vertical:absolute;mso-position-vertical-relative:line;mso-left-percent:-10001;mso-top-percent:-10001;v-text-anchor:top" coordsize="2176,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" path="m,340l1086,,2175,340e" filled="f" strokecolor="white" strokeweight="6pt">
                      <v:stroke endcap="round"/>
                      <v:path arrowok="t" o:connecttype="custom" o:connectlocs="0,7701215;689610,7291640;1381125,7701215" o:connectangles="0,0,0"/>
                      <w10:anchorlock/>
                    </v:shape>
                  </w:pict>
                </mc:Fallback>
              </mc:AlternateContent>
            </w:r>
          </w:p>
          <w:p w14:paraId="554D11DE" w14:textId="77777777" w:rsidR="00A801F2" w:rsidRPr="00A801F2" w:rsidRDefault="00A801F2" w:rsidP="00E32974">
            <w:pPr>
              <w:spacing w:after="0"/>
            </w:pPr>
          </w:p>
          <w:p w14:paraId="1687E955" w14:textId="77777777" w:rsidR="00D3518E" w:rsidRDefault="00D3518E" w:rsidP="00E32974">
            <w:pPr>
              <w:pStyle w:val="Subtitle"/>
            </w:pPr>
          </w:p>
          <w:p w14:paraId="10AC2435" w14:textId="3DD07D89" w:rsidR="005A3C48" w:rsidRDefault="00AC5F4D" w:rsidP="005A3C48">
            <w:pPr>
              <w:pStyle w:val="Subtitle"/>
            </w:pPr>
            <w:r>
              <w:t>Office</w:t>
            </w:r>
            <w:r w:rsidR="000A7A7D">
              <w:t xml:space="preserve"> Build Out</w:t>
            </w:r>
          </w:p>
          <w:p w14:paraId="026CC345" w14:textId="77777777" w:rsidR="00AC5F4D" w:rsidRPr="00AC5F4D" w:rsidRDefault="00AC5F4D" w:rsidP="00AC5F4D"/>
          <w:p w14:paraId="40374545" w14:textId="285BFCD1" w:rsidR="005A3C48" w:rsidRDefault="00AC5F4D" w:rsidP="000A7A7D">
            <w:pPr>
              <w:rPr>
                <w:color w:val="FFFFFF" w:themeColor="background1"/>
                <w:sz w:val="36"/>
                <w:szCs w:val="36"/>
              </w:rPr>
            </w:pPr>
            <w:r>
              <w:rPr>
                <w:color w:val="FFFFFF" w:themeColor="background1"/>
                <w:sz w:val="36"/>
                <w:szCs w:val="36"/>
              </w:rPr>
              <w:t>Tenant Improvements</w:t>
            </w:r>
          </w:p>
          <w:p w14:paraId="6BFEB0F2" w14:textId="77777777" w:rsidR="00AC5F4D" w:rsidRDefault="00AC5F4D" w:rsidP="000A7A7D">
            <w:pPr>
              <w:rPr>
                <w:color w:val="FFFFFF" w:themeColor="background1"/>
                <w:sz w:val="36"/>
                <w:szCs w:val="36"/>
              </w:rPr>
            </w:pPr>
          </w:p>
          <w:p w14:paraId="25AE67E8" w14:textId="6C264FD8" w:rsidR="005A3C48" w:rsidRDefault="005A3C48" w:rsidP="000A7A7D">
            <w:pPr>
              <w:rPr>
                <w:color w:val="FFFFFF" w:themeColor="background1"/>
                <w:sz w:val="36"/>
                <w:szCs w:val="36"/>
              </w:rPr>
            </w:pPr>
            <w:r>
              <w:rPr>
                <w:color w:val="FFFFFF" w:themeColor="background1"/>
                <w:sz w:val="36"/>
                <w:szCs w:val="36"/>
              </w:rPr>
              <w:t xml:space="preserve">Building </w:t>
            </w:r>
            <w:r w:rsidR="00AC5F4D">
              <w:rPr>
                <w:color w:val="FFFFFF" w:themeColor="background1"/>
                <w:sz w:val="36"/>
                <w:szCs w:val="36"/>
              </w:rPr>
              <w:t xml:space="preserve">Maintenance and </w:t>
            </w:r>
            <w:bookmarkStart w:id="0" w:name="_GoBack"/>
            <w:bookmarkEnd w:id="0"/>
            <w:r>
              <w:rPr>
                <w:color w:val="FFFFFF" w:themeColor="background1"/>
                <w:sz w:val="36"/>
                <w:szCs w:val="36"/>
              </w:rPr>
              <w:t>Repairs</w:t>
            </w:r>
          </w:p>
          <w:p w14:paraId="6F94BB17" w14:textId="77777777" w:rsidR="005A3C48" w:rsidRDefault="005A3C48" w:rsidP="000A7A7D">
            <w:pPr>
              <w:rPr>
                <w:color w:val="FFFFFF" w:themeColor="background1"/>
                <w:sz w:val="36"/>
                <w:szCs w:val="36"/>
              </w:rPr>
            </w:pPr>
          </w:p>
          <w:p w14:paraId="18838ED8" w14:textId="77777777" w:rsidR="000A7A7D" w:rsidRDefault="000A7A7D" w:rsidP="000A7A7D">
            <w:pPr>
              <w:rPr>
                <w:color w:val="FFFFFF" w:themeColor="background1"/>
                <w:sz w:val="36"/>
                <w:szCs w:val="36"/>
              </w:rPr>
            </w:pPr>
          </w:p>
          <w:p w14:paraId="2723DD9B" w14:textId="77777777" w:rsidR="000A7A7D" w:rsidRPr="000A7A7D" w:rsidRDefault="000A7A7D" w:rsidP="000A7A7D">
            <w:pPr>
              <w:rPr>
                <w:color w:val="FFFFFF" w:themeColor="background1"/>
                <w:sz w:val="36"/>
                <w:szCs w:val="36"/>
              </w:rPr>
            </w:pPr>
          </w:p>
          <w:p w14:paraId="1059C3AC" w14:textId="69FC458F" w:rsidR="00D3518E" w:rsidRPr="00D3518E" w:rsidRDefault="00D3518E" w:rsidP="000A7A7D">
            <w:pPr>
              <w:spacing w:after="0"/>
              <w:rPr>
                <w:color w:val="FFFFFF" w:themeColor="background1"/>
                <w:sz w:val="36"/>
                <w:szCs w:val="36"/>
              </w:rPr>
            </w:pPr>
          </w:p>
        </w:tc>
      </w:tr>
      <w:tr w:rsidR="00ED77E6" w14:paraId="30DBFED1" w14:textId="77777777" w:rsidTr="00C94D47">
        <w:trPr>
          <w:trHeight w:val="1485"/>
        </w:trPr>
        <w:tc>
          <w:tcPr>
            <w:tcW w:w="4687" w:type="dxa"/>
          </w:tcPr>
          <w:p w14:paraId="454DEDA7" w14:textId="77777777" w:rsidR="00ED77E6" w:rsidRDefault="00ED77E6">
            <w:pPr>
              <w:rPr>
                <w:rFonts w:ascii="Times New Roman"/>
                <w:sz w:val="24"/>
              </w:rPr>
            </w:pPr>
          </w:p>
        </w:tc>
        <w:tc>
          <w:tcPr>
            <w:tcW w:w="693" w:type="dxa"/>
          </w:tcPr>
          <w:p w14:paraId="59A2FE60" w14:textId="77777777" w:rsidR="00ED77E6" w:rsidRDefault="00ED77E6">
            <w:pPr>
              <w:rPr>
                <w:rFonts w:ascii="Times New Roman"/>
                <w:sz w:val="24"/>
              </w:rPr>
            </w:pPr>
          </w:p>
        </w:tc>
        <w:tc>
          <w:tcPr>
            <w:tcW w:w="4230" w:type="dxa"/>
            <w:vAlign w:val="center"/>
          </w:tcPr>
          <w:p w14:paraId="5D05997E" w14:textId="36ACAB37" w:rsidR="00ED77E6" w:rsidRDefault="00ED77E6" w:rsidP="003D5AE1">
            <w:pPr>
              <w:pStyle w:val="BodyText"/>
              <w:jc w:val="center"/>
              <w:rPr>
                <w:b/>
              </w:rPr>
            </w:pPr>
          </w:p>
        </w:tc>
        <w:tc>
          <w:tcPr>
            <w:tcW w:w="540" w:type="dxa"/>
          </w:tcPr>
          <w:p w14:paraId="3ADE50D6" w14:textId="77777777" w:rsidR="00ED77E6" w:rsidRDefault="00ED77E6" w:rsidP="00FE73E7">
            <w:pPr>
              <w:pStyle w:val="BodyText"/>
              <w:rPr>
                <w:sz w:val="24"/>
              </w:rPr>
            </w:pPr>
          </w:p>
        </w:tc>
        <w:tc>
          <w:tcPr>
            <w:tcW w:w="4610" w:type="dxa"/>
            <w:vAlign w:val="center"/>
          </w:tcPr>
          <w:p w14:paraId="7DD00851" w14:textId="535B8BDE" w:rsidR="00ED77E6" w:rsidRDefault="00ED77E6" w:rsidP="003D5AE1">
            <w:pPr>
              <w:pStyle w:val="BodyText"/>
            </w:pPr>
          </w:p>
        </w:tc>
      </w:tr>
    </w:tbl>
    <w:p w14:paraId="02CB6747" w14:textId="77777777" w:rsidR="003D5AE1" w:rsidRDefault="003D5AE1">
      <w:pPr>
        <w:spacing w:after="0"/>
        <w:rPr>
          <w:rFonts w:ascii="Arial" w:hAnsi="Arial"/>
          <w:sz w:val="20"/>
        </w:rPr>
      </w:pPr>
      <w:r>
        <w:br w:type="page"/>
      </w:r>
    </w:p>
    <w:tbl>
      <w:tblPr>
        <w:tblW w:w="0" w:type="auto"/>
        <w:tblInd w:w="110" w:type="dxa"/>
        <w:tblLayout w:type="fixed"/>
        <w:tblCellMar>
          <w:left w:w="115" w:type="dxa"/>
          <w:right w:w="115" w:type="dxa"/>
        </w:tblCellMar>
        <w:tblLook w:val="01E0" w:firstRow="1" w:lastRow="1" w:firstColumn="1" w:lastColumn="1" w:noHBand="0" w:noVBand="0"/>
      </w:tblPr>
      <w:tblGrid>
        <w:gridCol w:w="4687"/>
        <w:gridCol w:w="683"/>
        <w:gridCol w:w="4320"/>
        <w:gridCol w:w="368"/>
        <w:gridCol w:w="4702"/>
      </w:tblGrid>
      <w:tr w:rsidR="00C94D47" w:rsidRPr="00FE73E7" w14:paraId="0BC0FC97" w14:textId="77777777" w:rsidTr="00140216">
        <w:trPr>
          <w:trHeight w:val="7290"/>
        </w:trPr>
        <w:tc>
          <w:tcPr>
            <w:tcW w:w="4687" w:type="dxa"/>
          </w:tcPr>
          <w:p w14:paraId="5045CFFB" w14:textId="77777777" w:rsidR="00C94D47" w:rsidRDefault="00C94D47" w:rsidP="000C4E0D">
            <w:pPr>
              <w:pStyle w:val="Heading1"/>
            </w:pPr>
            <w:r w:rsidRPr="000C4E0D">
              <w:rPr>
                <w:noProof/>
                <w:lang w:bidi="ar-SA"/>
              </w:rPr>
              <w:lastRenderedPageBreak/>
              <mc:AlternateContent>
                <mc:Choice Requires="wps">
                  <w:drawing>
                    <wp:anchor distT="0" distB="0" distL="114300" distR="114300" simplePos="0" relativeHeight="251665408" behindDoc="0" locked="0" layoutInCell="1" allowOverlap="1" wp14:anchorId="6D819C4C" wp14:editId="2055FD88">
                      <wp:simplePos x="0" y="0"/>
                      <wp:positionH relativeFrom="page">
                        <wp:posOffset>25400</wp:posOffset>
                      </wp:positionH>
                      <wp:positionV relativeFrom="page">
                        <wp:posOffset>69215</wp:posOffset>
                      </wp:positionV>
                      <wp:extent cx="848995" cy="153670"/>
                      <wp:effectExtent l="25400" t="25400" r="40005" b="49530"/>
                      <wp:wrapTopAndBottom/>
                      <wp:docPr id="11" name="Freeform 13" descr="Decorative accent dark"/>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48995" cy="153670"/>
                              </a:xfrm>
                              <a:custGeom>
                                <a:avLst/>
                                <a:gdLst>
                                  <a:gd name="T0" fmla="+- 0 5834 5834"/>
                                  <a:gd name="T1" fmla="*/ T0 w 1337"/>
                                  <a:gd name="T2" fmla="+- 0 1054 813"/>
                                  <a:gd name="T3" fmla="*/ 1054 h 242"/>
                                  <a:gd name="T4" fmla="+- 0 6499 5834"/>
                                  <a:gd name="T5" fmla="*/ T4 w 1337"/>
                                  <a:gd name="T6" fmla="+- 0 813 813"/>
                                  <a:gd name="T7" fmla="*/ 813 h 242"/>
                                  <a:gd name="T8" fmla="+- 0 7170 5834"/>
                                  <a:gd name="T9" fmla="*/ T8 w 1337"/>
                                  <a:gd name="T10" fmla="+- 0 1054 813"/>
                                  <a:gd name="T11" fmla="*/ 1054 h 242"/>
                                </a:gdLst>
                                <a:ahLst/>
                                <a:cxnLst>
                                  <a:cxn ang="0">
                                    <a:pos x="T1" y="T3"/>
                                  </a:cxn>
                                  <a:cxn ang="0">
                                    <a:pos x="T5" y="T7"/>
                                  </a:cxn>
                                  <a:cxn ang="0">
                                    <a:pos x="T9" y="T11"/>
                                  </a:cxn>
                                </a:cxnLst>
                                <a:rect l="0" t="0" r="r" b="b"/>
                                <a:pathLst>
                                  <a:path w="1337" h="242">
                                    <a:moveTo>
                                      <a:pt x="0" y="241"/>
                                    </a:moveTo>
                                    <a:lnTo>
                                      <a:pt x="665" y="0"/>
                                    </a:lnTo>
                                    <a:lnTo>
                                      <a:pt x="1336" y="241"/>
                                    </a:lnTo>
                                  </a:path>
                                </a:pathLst>
                              </a:custGeom>
                              <a:noFill/>
                              <a:ln w="63500" cap="rnd">
                                <a:solidFill>
                                  <a:schemeClr val="tx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6CD4E7B8" id="Freeform 13" o:spid="_x0000_s1026" alt="Decorative accent dark" style="position:absolute;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2pt,17.5pt,35.25pt,5.45pt,68.8pt,17.5pt" coordsize="1337,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" filled="f" strokecolor="#0e3a53 [3215]" strokeweight="5pt">
                      <v:stroke endcap="round"/>
                      <v:path arrowok="t" o:connecttype="custom" o:connectlocs="0,669290;422275,516255;848360,669290" o:connectangles="0,0,0"/>
                      <w10:wrap type="topAndBottom" anchorx="page" anchory="page"/>
                    </v:polyline>
                  </w:pict>
                </mc:Fallback>
              </mc:AlternateContent>
            </w:r>
            <w:sdt>
              <w:sdtPr>
                <w:id w:val="625972638"/>
                <w:placeholder>
                  <w:docPart w:val="CEB4C896DD8B43A7ADB28AA2700E4A9D"/>
                </w:placeholder>
                <w:temporary/>
                <w:showingPlcHdr/>
                <w15:appearance w15:val="hidden"/>
              </w:sdtPr>
              <w:sdtEndPr/>
              <w:sdtContent>
                <w:r w:rsidRPr="000C4E0D">
                  <w:t>Headline 1</w:t>
                </w:r>
              </w:sdtContent>
            </w:sdt>
          </w:p>
          <w:sdt>
            <w:sdtPr>
              <w:id w:val="-783572035"/>
              <w:placeholder>
                <w:docPart w:val="774E35B13A794AD9B734C123FAB46013"/>
              </w:placeholder>
              <w:temporary/>
              <w:showingPlcHdr/>
              <w15:appearance w15:val="hidden"/>
            </w:sdtPr>
            <w:sdtEndPr/>
            <w:sdtContent>
              <w:p w14:paraId="2148AB13" w14:textId="77777777" w:rsidR="00C94D47" w:rsidRPr="00C94D47" w:rsidRDefault="00C94D47" w:rsidP="00C94D47">
                <w:r w:rsidRPr="00C94D47">
                  <w:t>At any time, you can easily change the text of any section in this document by simply clicking and typing. The template is prepared so that formatting stays in tact with the new information you include.</w:t>
                </w:r>
              </w:p>
              <w:p w14:paraId="7BD7CF0A" w14:textId="77777777" w:rsidR="00C94D47" w:rsidRDefault="00C94D47" w:rsidP="00C94D47">
                <w:r w:rsidRPr="00C94D47">
                  <w:t>To update formatting, from the Home tab, you can use the Quick Styles gallery for the built in styles. You can also format text directly by using the other controls on the Home tab</w:t>
                </w:r>
                <w:r>
                  <w:t>.</w:t>
                </w:r>
              </w:p>
              <w:p w14:paraId="212EBC5A" w14:textId="77777777" w:rsidR="00C94D47" w:rsidRDefault="00C94D47" w:rsidP="00C94D47">
                <w:r>
                  <w:t>Add some bullets to your text too!</w:t>
                </w:r>
              </w:p>
              <w:p w14:paraId="18FC9D24" w14:textId="77777777" w:rsidR="00C94D47" w:rsidRDefault="00C94D47" w:rsidP="00C94D47">
                <w:pPr>
                  <w:pStyle w:val="ListBullet"/>
                </w:pPr>
                <w:r w:rsidRPr="00C94D47">
                  <w:t>Bullet Point Line N1</w:t>
                </w:r>
              </w:p>
              <w:p w14:paraId="2E253CC1" w14:textId="77777777" w:rsidR="00C94D47" w:rsidRDefault="00C94D47" w:rsidP="00C94D47">
                <w:pPr>
                  <w:pStyle w:val="ListBullet"/>
                </w:pPr>
                <w:r w:rsidRPr="00C94D47">
                  <w:t>Bullet Point Line N</w:t>
                </w:r>
                <w:r>
                  <w:t>2</w:t>
                </w:r>
              </w:p>
              <w:p w14:paraId="6598874F" w14:textId="77777777" w:rsidR="00C94D47" w:rsidRDefault="00C94D47" w:rsidP="00C94D47">
                <w:pPr>
                  <w:pStyle w:val="ListBullet"/>
                </w:pPr>
                <w:r w:rsidRPr="00C94D47">
                  <w:t>Bullet Point Line N</w:t>
                </w:r>
                <w:r>
                  <w:t>3</w:t>
                </w:r>
              </w:p>
              <w:p w14:paraId="278BE1AE" w14:textId="77777777" w:rsidR="00C94D47" w:rsidRDefault="00C94D47" w:rsidP="00C94D47">
                <w:pPr>
                  <w:pStyle w:val="ListBullet"/>
                </w:pPr>
                <w:r w:rsidRPr="00C94D47">
                  <w:t>Bullet Point Line N</w:t>
                </w:r>
                <w:r>
                  <w:t>4</w:t>
                </w:r>
              </w:p>
              <w:p w14:paraId="3C5D8CFA" w14:textId="77777777" w:rsidR="00C94D47" w:rsidRDefault="00C94D47" w:rsidP="00C94D47">
                <w:pPr>
                  <w:pStyle w:val="ListBullet"/>
                </w:pPr>
                <w:r w:rsidRPr="00C94D47">
                  <w:t>Bullet Point Line N</w:t>
                </w:r>
                <w:r>
                  <w:t>5</w:t>
                </w:r>
              </w:p>
            </w:sdtContent>
          </w:sdt>
        </w:tc>
        <w:tc>
          <w:tcPr>
            <w:tcW w:w="683" w:type="dxa"/>
          </w:tcPr>
          <w:p w14:paraId="6BF63892" w14:textId="77777777" w:rsidR="00C94D47" w:rsidRDefault="00C94D47">
            <w:pPr>
              <w:rPr>
                <w:rFonts w:ascii="Times New Roman"/>
                <w:sz w:val="20"/>
              </w:rPr>
            </w:pPr>
          </w:p>
        </w:tc>
        <w:tc>
          <w:tcPr>
            <w:tcW w:w="4320" w:type="dxa"/>
            <w:vMerge w:val="restart"/>
          </w:tcPr>
          <w:p w14:paraId="5FE52C80" w14:textId="77777777" w:rsidR="00C94D47" w:rsidRDefault="00C94D47" w:rsidP="000C4E0D">
            <w:pPr>
              <w:pStyle w:val="Heading1"/>
            </w:pPr>
            <w:r w:rsidRPr="00ED77E6">
              <w:rPr>
                <w:noProof/>
                <w:lang w:bidi="ar-SA"/>
              </w:rPr>
              <mc:AlternateContent>
                <mc:Choice Requires="wps">
                  <w:drawing>
                    <wp:anchor distT="0" distB="0" distL="114300" distR="114300" simplePos="0" relativeHeight="251666432" behindDoc="0" locked="0" layoutInCell="1" allowOverlap="1" wp14:anchorId="1DEC0FDE" wp14:editId="042979BD">
                      <wp:simplePos x="0" y="0"/>
                      <wp:positionH relativeFrom="page">
                        <wp:posOffset>25400</wp:posOffset>
                      </wp:positionH>
                      <wp:positionV relativeFrom="page">
                        <wp:posOffset>60960</wp:posOffset>
                      </wp:positionV>
                      <wp:extent cx="848995" cy="153670"/>
                      <wp:effectExtent l="25400" t="25400" r="40005" b="49530"/>
                      <wp:wrapTopAndBottom/>
                      <wp:docPr id="12" name="Freeform 13" descr="Decorative accent dark"/>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48995" cy="153670"/>
                              </a:xfrm>
                              <a:custGeom>
                                <a:avLst/>
                                <a:gdLst>
                                  <a:gd name="T0" fmla="+- 0 5834 5834"/>
                                  <a:gd name="T1" fmla="*/ T0 w 1337"/>
                                  <a:gd name="T2" fmla="+- 0 1054 813"/>
                                  <a:gd name="T3" fmla="*/ 1054 h 242"/>
                                  <a:gd name="T4" fmla="+- 0 6499 5834"/>
                                  <a:gd name="T5" fmla="*/ T4 w 1337"/>
                                  <a:gd name="T6" fmla="+- 0 813 813"/>
                                  <a:gd name="T7" fmla="*/ 813 h 242"/>
                                  <a:gd name="T8" fmla="+- 0 7170 5834"/>
                                  <a:gd name="T9" fmla="*/ T8 w 1337"/>
                                  <a:gd name="T10" fmla="+- 0 1054 813"/>
                                  <a:gd name="T11" fmla="*/ 1054 h 242"/>
                                </a:gdLst>
                                <a:ahLst/>
                                <a:cxnLst>
                                  <a:cxn ang="0">
                                    <a:pos x="T1" y="T3"/>
                                  </a:cxn>
                                  <a:cxn ang="0">
                                    <a:pos x="T5" y="T7"/>
                                  </a:cxn>
                                  <a:cxn ang="0">
                                    <a:pos x="T9" y="T11"/>
                                  </a:cxn>
                                </a:cxnLst>
                                <a:rect l="0" t="0" r="r" b="b"/>
                                <a:pathLst>
                                  <a:path w="1337" h="242">
                                    <a:moveTo>
                                      <a:pt x="0" y="241"/>
                                    </a:moveTo>
                                    <a:lnTo>
                                      <a:pt x="665" y="0"/>
                                    </a:lnTo>
                                    <a:lnTo>
                                      <a:pt x="1336" y="241"/>
                                    </a:lnTo>
                                  </a:path>
                                </a:pathLst>
                              </a:custGeom>
                              <a:noFill/>
                              <a:ln w="63500" cap="rnd">
                                <a:solidFill>
                                  <a:schemeClr val="tx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5A034969" id="Freeform 13" o:spid="_x0000_s1026" alt="Decorative accent dark" style="position:absolute;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2pt,16.85pt,35.25pt,4.8pt,68.8pt,16.85pt" coordsize="1337,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" filled="f" strokecolor="#0e3a53 [3215]" strokeweight="5pt">
                      <v:stroke endcap="round"/>
                      <v:path arrowok="t" o:connecttype="custom" o:connectlocs="0,669290;422275,516255;848360,669290" o:connectangles="0,0,0"/>
                      <w10:wrap type="topAndBottom" anchorx="page" anchory="page"/>
                    </v:polyline>
                  </w:pict>
                </mc:Fallback>
              </mc:AlternateContent>
            </w:r>
            <w:sdt>
              <w:sdtPr>
                <w:id w:val="1395476252"/>
                <w:placeholder>
                  <w:docPart w:val="1AB387FD3097459985B867087B25FDA3"/>
                </w:placeholder>
                <w:temporary/>
                <w:showingPlcHdr/>
                <w15:appearance w15:val="hidden"/>
              </w:sdtPr>
              <w:sdtEndPr/>
              <w:sdtContent>
                <w:r w:rsidRPr="000C4E0D">
                  <w:t>Headline 1</w:t>
                </w:r>
              </w:sdtContent>
            </w:sdt>
          </w:p>
          <w:sdt>
            <w:sdtPr>
              <w:id w:val="-2143331443"/>
              <w:placeholder>
                <w:docPart w:val="15E0230412134C5580F7561658355106"/>
              </w:placeholder>
              <w:temporary/>
              <w:showingPlcHdr/>
              <w15:appearance w15:val="hidden"/>
            </w:sdtPr>
            <w:sdtEndPr/>
            <w:sdtContent>
              <w:p w14:paraId="75E92741" w14:textId="77777777" w:rsidR="00C94D47" w:rsidRPr="00C94D47" w:rsidRDefault="00C94D47" w:rsidP="00C94D47">
                <w:r w:rsidRPr="00C94D47">
                  <w:t>Have other images you wish to use?  It is simple to replace any of the pictures in this pamphlet.  Simply double click in the Header of any page.  Click on the image you wish to change.  Images in the background might need an extra click as they are part of the background’s grouped images.  Keep clicking until your selection handles are around the one image you wish to replace.</w:t>
                </w:r>
              </w:p>
              <w:p w14:paraId="0C93D304" w14:textId="77777777" w:rsidR="00C94D47" w:rsidRDefault="00C94D47" w:rsidP="00C94D47">
                <w:r w:rsidRPr="00C94D47">
                  <w:t>Once the image you wish to replace is selected, you can either select “Change Picture” from the short cut menu, or click on “Fill” and choose the option for “Picture.”</w:t>
                </w:r>
              </w:p>
            </w:sdtContent>
          </w:sdt>
          <w:sdt>
            <w:sdtPr>
              <w:id w:val="1163285029"/>
              <w:placeholder>
                <w:docPart w:val="8D49F447F2D848828DDB15B846FEF02E"/>
              </w:placeholder>
              <w:temporary/>
              <w:showingPlcHdr/>
              <w15:appearance w15:val="hidden"/>
            </w:sdtPr>
            <w:sdtEndPr/>
            <w:sdtContent>
              <w:p w14:paraId="1E12F13C" w14:textId="77777777" w:rsidR="00C94D47" w:rsidRPr="000C4E0D" w:rsidRDefault="00C94D47" w:rsidP="000C4E0D">
                <w:pPr>
                  <w:pStyle w:val="QuoteAlt"/>
                </w:pPr>
                <w:r w:rsidRPr="000C4E0D">
                  <w:t>Add another quote here about your business, about your clients, or about specials that you wish to highlight for all to read quickly!</w:t>
                </w:r>
              </w:p>
            </w:sdtContent>
          </w:sdt>
        </w:tc>
        <w:tc>
          <w:tcPr>
            <w:tcW w:w="368" w:type="dxa"/>
          </w:tcPr>
          <w:p w14:paraId="57BD47CA" w14:textId="77777777" w:rsidR="00C94D47" w:rsidRDefault="00C94D47">
            <w:pPr>
              <w:rPr>
                <w:rFonts w:ascii="Times New Roman"/>
                <w:sz w:val="20"/>
              </w:rPr>
            </w:pPr>
          </w:p>
        </w:tc>
        <w:tc>
          <w:tcPr>
            <w:tcW w:w="4702" w:type="dxa"/>
            <w:vMerge w:val="restart"/>
          </w:tcPr>
          <w:sdt>
            <w:sdtPr>
              <w:id w:val="204139103"/>
              <w:placeholder>
                <w:docPart w:val="E8D8DC853F6D4402AEC3FE79F6E99CC7"/>
              </w:placeholder>
              <w:temporary/>
              <w:showingPlcHdr/>
              <w15:appearance w15:val="hidden"/>
            </w:sdtPr>
            <w:sdtEndPr/>
            <w:sdtContent>
              <w:p w14:paraId="1377E4AE" w14:textId="77777777" w:rsidR="00C94D47" w:rsidRDefault="00C94D47" w:rsidP="000C4E0D">
                <w:pPr>
                  <w:pStyle w:val="Heading2"/>
                </w:pPr>
                <w:r w:rsidRPr="000C4E0D">
                  <w:t>Headline 2</w:t>
                </w:r>
              </w:p>
            </w:sdtContent>
          </w:sdt>
          <w:sdt>
            <w:sdtPr>
              <w:id w:val="-1293586183"/>
              <w:placeholder>
                <w:docPart w:val="E5A902682DAC45C3BDC3CE35AF92CCAA"/>
              </w:placeholder>
              <w:temporary/>
              <w:showingPlcHdr/>
              <w15:appearance w15:val="hidden"/>
            </w:sdtPr>
            <w:sdtEndPr/>
            <w:sdtContent>
              <w:p w14:paraId="798CA7F2" w14:textId="77777777" w:rsidR="00C94D47" w:rsidRPr="00C94D47" w:rsidRDefault="00C94D47" w:rsidP="00C94D47">
                <w:r w:rsidRPr="00C94D47">
                  <w:t>You can easily change the overall colors of the template with just a few clicks.  Go to the Design tab and click on Colors.  From the list of colors, you can choose a different color scheme.  As you hover over the different choices, you can see what the overall feel of the document will change with each different option.</w:t>
                </w:r>
              </w:p>
            </w:sdtContent>
          </w:sdt>
          <w:sdt>
            <w:sdtPr>
              <w:id w:val="-1057852132"/>
              <w:placeholder>
                <w:docPart w:val="0E9F0BF638DF4A318831BA3B1F735465"/>
              </w:placeholder>
              <w:temporary/>
              <w:showingPlcHdr/>
              <w15:appearance w15:val="hidden"/>
            </w:sdtPr>
            <w:sdtEndPr/>
            <w:sdtContent>
              <w:p w14:paraId="2413ECB8" w14:textId="77777777" w:rsidR="00C94D47" w:rsidRDefault="00C94D47" w:rsidP="000C4E0D">
                <w:pPr>
                  <w:pStyle w:val="Heading2"/>
                </w:pPr>
                <w:r w:rsidRPr="000C4E0D">
                  <w:t>Headline 2</w:t>
                </w:r>
              </w:p>
            </w:sdtContent>
          </w:sdt>
          <w:sdt>
            <w:sdtPr>
              <w:id w:val="-1463570555"/>
              <w:placeholder>
                <w:docPart w:val="1DBBD4F617C44FE3BF9BE9FC4607E6C3"/>
              </w:placeholder>
              <w:temporary/>
              <w:showingPlcHdr/>
              <w15:appearance w15:val="hidden"/>
            </w:sdtPr>
            <w:sdtEndPr/>
            <w:sdtContent>
              <w:p w14:paraId="2B6D27C9" w14:textId="77777777" w:rsidR="00C94D47" w:rsidRPr="00C94D47" w:rsidRDefault="00C94D47" w:rsidP="00C94D47">
                <w:r w:rsidRPr="00C94D47">
                  <w:t>Changed the color and want to go back to the original design?  Easy!  Just go back to the Design tab and choose the Themes option.  From the list, click the option to reset the theme of this template.  And just like that, your document color scheme will be restored to its original!</w:t>
                </w:r>
              </w:p>
            </w:sdtContent>
          </w:sdt>
          <w:sdt>
            <w:sdtPr>
              <w:id w:val="-959721484"/>
              <w:placeholder>
                <w:docPart w:val="F34E5BEAC04842FEA452536573AE662B"/>
              </w:placeholder>
              <w:temporary/>
              <w:showingPlcHdr/>
              <w15:appearance w15:val="hidden"/>
            </w:sdtPr>
            <w:sdtEndPr/>
            <w:sdtContent>
              <w:p w14:paraId="159C14CD" w14:textId="77777777" w:rsidR="00C94D47" w:rsidRPr="00B32DA6" w:rsidRDefault="00C94D47" w:rsidP="000C4E0D">
                <w:pPr>
                  <w:pStyle w:val="Heading2"/>
                </w:pPr>
                <w:r w:rsidRPr="000C4E0D">
                  <w:t>Headline 2</w:t>
                </w:r>
              </w:p>
            </w:sdtContent>
          </w:sdt>
          <w:sdt>
            <w:sdtPr>
              <w:id w:val="-1448154438"/>
              <w:placeholder>
                <w:docPart w:val="673CFAF1C07E4261A85EFD6FBA71773D"/>
              </w:placeholder>
              <w:temporary/>
              <w:showingPlcHdr/>
              <w15:appearance w15:val="hidden"/>
            </w:sdtPr>
            <w:sdtEndPr/>
            <w:sdtContent>
              <w:p w14:paraId="1FD6BA97" w14:textId="77777777" w:rsidR="00C94D47" w:rsidRPr="00C94D47" w:rsidRDefault="00C94D47" w:rsidP="00C94D47">
                <w:r w:rsidRPr="00C94D47">
                  <w:t>Plenty of text will fit in any of these panels.  Simply click on the placeholders and add your own text.</w:t>
                </w:r>
              </w:p>
            </w:sdtContent>
          </w:sdt>
        </w:tc>
      </w:tr>
      <w:tr w:rsidR="00C94D47" w:rsidRPr="00FE73E7" w14:paraId="2C53CE42" w14:textId="77777777" w:rsidTr="00140216">
        <w:trPr>
          <w:trHeight w:val="1620"/>
        </w:trPr>
        <w:tc>
          <w:tcPr>
            <w:tcW w:w="4687" w:type="dxa"/>
          </w:tcPr>
          <w:p w14:paraId="05A6D625" w14:textId="77777777" w:rsidR="00C94D47" w:rsidRPr="000C4E0D" w:rsidRDefault="00C94D47" w:rsidP="00C94D47"/>
        </w:tc>
        <w:tc>
          <w:tcPr>
            <w:tcW w:w="683" w:type="dxa"/>
          </w:tcPr>
          <w:p w14:paraId="6C720023" w14:textId="77777777" w:rsidR="00C94D47" w:rsidRDefault="00C94D47" w:rsidP="00C94D47">
            <w:pPr>
              <w:rPr>
                <w:rFonts w:ascii="Times New Roman"/>
                <w:sz w:val="20"/>
              </w:rPr>
            </w:pPr>
          </w:p>
        </w:tc>
        <w:tc>
          <w:tcPr>
            <w:tcW w:w="4320" w:type="dxa"/>
            <w:vMerge/>
          </w:tcPr>
          <w:p w14:paraId="6C7C2F7B" w14:textId="77777777" w:rsidR="00C94D47" w:rsidRPr="00ED77E6" w:rsidRDefault="00C94D47" w:rsidP="00C94D47">
            <w:pPr>
              <w:rPr>
                <w:noProof/>
                <w:lang w:bidi="ar-SA"/>
              </w:rPr>
            </w:pPr>
          </w:p>
        </w:tc>
        <w:tc>
          <w:tcPr>
            <w:tcW w:w="368" w:type="dxa"/>
          </w:tcPr>
          <w:p w14:paraId="733669C2" w14:textId="77777777" w:rsidR="00C94D47" w:rsidRDefault="00C94D47" w:rsidP="00C94D47">
            <w:pPr>
              <w:rPr>
                <w:rFonts w:ascii="Times New Roman"/>
                <w:sz w:val="20"/>
              </w:rPr>
            </w:pPr>
          </w:p>
        </w:tc>
        <w:tc>
          <w:tcPr>
            <w:tcW w:w="4702" w:type="dxa"/>
            <w:vMerge/>
          </w:tcPr>
          <w:p w14:paraId="09841CDC" w14:textId="77777777" w:rsidR="00C94D47" w:rsidRDefault="00C94D47" w:rsidP="00C94D47"/>
        </w:tc>
      </w:tr>
      <w:tr w:rsidR="00C94D47" w:rsidRPr="00FE73E7" w14:paraId="27233E3C" w14:textId="77777777" w:rsidTr="00140216">
        <w:trPr>
          <w:trHeight w:val="1260"/>
        </w:trPr>
        <w:tc>
          <w:tcPr>
            <w:tcW w:w="4687" w:type="dxa"/>
          </w:tcPr>
          <w:p w14:paraId="261C8582" w14:textId="77777777" w:rsidR="00C94D47" w:rsidRPr="000C4E0D" w:rsidRDefault="00C94D47" w:rsidP="00C94D47"/>
        </w:tc>
        <w:tc>
          <w:tcPr>
            <w:tcW w:w="683" w:type="dxa"/>
          </w:tcPr>
          <w:p w14:paraId="2F3A834D" w14:textId="77777777" w:rsidR="00C94D47" w:rsidRDefault="00C94D47" w:rsidP="00C94D47">
            <w:pPr>
              <w:rPr>
                <w:rFonts w:ascii="Times New Roman"/>
                <w:sz w:val="20"/>
              </w:rPr>
            </w:pPr>
          </w:p>
        </w:tc>
        <w:tc>
          <w:tcPr>
            <w:tcW w:w="4320" w:type="dxa"/>
          </w:tcPr>
          <w:p w14:paraId="72CBE7DA" w14:textId="77777777" w:rsidR="00C94D47" w:rsidRPr="00ED77E6" w:rsidRDefault="00C94D47" w:rsidP="00C94D47">
            <w:pPr>
              <w:rPr>
                <w:noProof/>
                <w:lang w:bidi="ar-SA"/>
              </w:rPr>
            </w:pPr>
          </w:p>
        </w:tc>
        <w:tc>
          <w:tcPr>
            <w:tcW w:w="368" w:type="dxa"/>
          </w:tcPr>
          <w:p w14:paraId="138A8FF5" w14:textId="77777777" w:rsidR="00C94D47" w:rsidRDefault="00C94D47" w:rsidP="00C94D47">
            <w:pPr>
              <w:rPr>
                <w:rFonts w:ascii="Times New Roman"/>
                <w:sz w:val="20"/>
              </w:rPr>
            </w:pPr>
          </w:p>
        </w:tc>
        <w:tc>
          <w:tcPr>
            <w:tcW w:w="4702" w:type="dxa"/>
          </w:tcPr>
          <w:p w14:paraId="45C163EC" w14:textId="77777777" w:rsidR="00C94D47" w:rsidRDefault="00C94D47" w:rsidP="00C94D47"/>
        </w:tc>
      </w:tr>
    </w:tbl>
    <w:p w14:paraId="0E17540C" w14:textId="77777777" w:rsidR="007E2494" w:rsidRDefault="007E2494" w:rsidP="00C94D47">
      <w:pPr>
        <w:pStyle w:val="BodyText"/>
      </w:pPr>
    </w:p>
    <w:sectPr w:rsidR="007E2494" w:rsidSect="006533AB">
      <w:headerReference w:type="default" r:id="rId14"/>
      <w:footerReference w:type="even" r:id="rId15"/>
      <w:pgSz w:w="15840" w:h="12240" w:orient="landscape"/>
      <w:pgMar w:top="187" w:right="202" w:bottom="187" w:left="202" w:header="576"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DA27CC" w14:textId="77777777" w:rsidR="00B3651E" w:rsidRDefault="00B3651E" w:rsidP="00ED77E6">
      <w:r>
        <w:separator/>
      </w:r>
    </w:p>
  </w:endnote>
  <w:endnote w:type="continuationSeparator" w:id="0">
    <w:p w14:paraId="45FD76A5" w14:textId="77777777" w:rsidR="00B3651E" w:rsidRDefault="00B3651E" w:rsidP="00ED77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BE5FD9" w14:textId="77777777" w:rsidR="005C2956" w:rsidRDefault="00140216">
    <w:pPr>
      <w:pStyle w:val="Footer"/>
    </w:pPr>
    <w:r>
      <w:rPr>
        <w:noProof/>
        <w:lang w:bidi="ar-SA"/>
      </w:rPr>
      <mc:AlternateContent>
        <mc:Choice Requires="wpg">
          <w:drawing>
            <wp:anchor distT="0" distB="0" distL="114300" distR="114300" simplePos="0" relativeHeight="251670528" behindDoc="1" locked="0" layoutInCell="1" allowOverlap="1" wp14:anchorId="269E26B8" wp14:editId="1C403823">
              <wp:simplePos x="0" y="0"/>
              <mc:AlternateContent>
                <mc:Choice Requires="wp14">
                  <wp:positionH relativeFrom="page">
                    <wp14:pctPosHOffset>-1200</wp14:pctPosHOffset>
                  </wp:positionH>
                </mc:Choice>
                <mc:Fallback>
                  <wp:positionH relativeFrom="page">
                    <wp:posOffset>-120650</wp:posOffset>
                  </wp:positionH>
                </mc:Fallback>
              </mc:AlternateContent>
              <wp:positionV relativeFrom="page">
                <wp:align>bottom</wp:align>
              </wp:positionV>
              <wp:extent cx="10734041" cy="3362325"/>
              <wp:effectExtent l="0" t="0" r="0" b="6350"/>
              <wp:wrapNone/>
              <wp:docPr id="30" name="Group 30" descr="Inside background accent"/>
              <wp:cNvGraphicFramePr/>
              <a:graphic xmlns:a="http://schemas.openxmlformats.org/drawingml/2006/main">
                <a:graphicData uri="http://schemas.microsoft.com/office/word/2010/wordprocessingGroup">
                  <wpg:wgp>
                    <wpg:cNvGrpSpPr/>
                    <wpg:grpSpPr>
                      <a:xfrm>
                        <a:off x="0" y="0"/>
                        <a:ext cx="10734041" cy="3362325"/>
                        <a:chOff x="0" y="66675"/>
                        <a:chExt cx="10734041" cy="3362325"/>
                      </a:xfrm>
                    </wpg:grpSpPr>
                    <wps:wsp>
                      <wps:cNvPr id="13" name="Freeform 16"/>
                      <wps:cNvSpPr>
                        <a:spLocks/>
                      </wps:cNvSpPr>
                      <wps:spPr bwMode="auto">
                        <a:xfrm>
                          <a:off x="133351" y="66675"/>
                          <a:ext cx="10600690" cy="3362325"/>
                        </a:xfrm>
                        <a:custGeom>
                          <a:avLst/>
                          <a:gdLst>
                            <a:gd name="T0" fmla="*/ 0 w 15840"/>
                            <a:gd name="T1" fmla="+- 0 6948 6948"/>
                            <a:gd name="T2" fmla="*/ 6948 h 5112"/>
                            <a:gd name="T3" fmla="*/ 0 w 15840"/>
                            <a:gd name="T4" fmla="+- 0 12060 6948"/>
                            <a:gd name="T5" fmla="*/ 12060 h 5112"/>
                            <a:gd name="T6" fmla="*/ 15840 w 15840"/>
                            <a:gd name="T7" fmla="+- 0 12060 6948"/>
                            <a:gd name="T8" fmla="*/ 12060 h 5112"/>
                            <a:gd name="T9" fmla="*/ 0 w 15840"/>
                            <a:gd name="T10" fmla="+- 0 6948 6948"/>
                            <a:gd name="T11" fmla="*/ 6948 h 5112"/>
                          </a:gdLst>
                          <a:ahLst/>
                          <a:cxnLst>
                            <a:cxn ang="0">
                              <a:pos x="T0" y="T2"/>
                            </a:cxn>
                            <a:cxn ang="0">
                              <a:pos x="T3" y="T5"/>
                            </a:cxn>
                            <a:cxn ang="0">
                              <a:pos x="T6" y="T8"/>
                            </a:cxn>
                            <a:cxn ang="0">
                              <a:pos x="T9" y="T11"/>
                            </a:cxn>
                          </a:cxnLst>
                          <a:rect l="0" t="0" r="r" b="b"/>
                          <a:pathLst>
                            <a:path w="15840" h="5112">
                              <a:moveTo>
                                <a:pt x="0" y="0"/>
                              </a:moveTo>
                              <a:lnTo>
                                <a:pt x="0" y="5112"/>
                              </a:lnTo>
                              <a:lnTo>
                                <a:pt x="15840" y="5112"/>
                              </a:lnTo>
                              <a:lnTo>
                                <a:pt x="0" y="0"/>
                              </a:lnTo>
                              <a:close/>
                            </a:path>
                          </a:pathLst>
                        </a:custGeom>
                        <a:solidFill>
                          <a:schemeClr val="accent2"/>
                        </a:solidFill>
                        <a:ln>
                          <a:noFill/>
                        </a:ln>
                      </wps:spPr>
                      <wps:bodyPr rot="0" vert="horz" wrap="square" lIns="91440" tIns="45720" rIns="91440" bIns="45720" anchor="t" anchorCtr="0" upright="1">
                        <a:noAutofit/>
                      </wps:bodyPr>
                    </wps:wsp>
                    <wps:wsp>
                      <wps:cNvPr id="16" name="Freeform 16" descr="Construction Texture. Bricks. Wall."/>
                      <wps:cNvSpPr>
                        <a:spLocks/>
                      </wps:cNvSpPr>
                      <wps:spPr bwMode="auto">
                        <a:xfrm>
                          <a:off x="0" y="152400"/>
                          <a:ext cx="10058400" cy="3247200"/>
                        </a:xfrm>
                        <a:custGeom>
                          <a:avLst/>
                          <a:gdLst>
                            <a:gd name="T0" fmla="*/ 0 w 15840"/>
                            <a:gd name="T1" fmla="+- 0 6948 6948"/>
                            <a:gd name="T2" fmla="*/ 6948 h 5112"/>
                            <a:gd name="T3" fmla="*/ 0 w 15840"/>
                            <a:gd name="T4" fmla="+- 0 12060 6948"/>
                            <a:gd name="T5" fmla="*/ 12060 h 5112"/>
                            <a:gd name="T6" fmla="*/ 15840 w 15840"/>
                            <a:gd name="T7" fmla="+- 0 12060 6948"/>
                            <a:gd name="T8" fmla="*/ 12060 h 5112"/>
                            <a:gd name="T9" fmla="*/ 0 w 15840"/>
                            <a:gd name="T10" fmla="+- 0 6948 6948"/>
                            <a:gd name="T11" fmla="*/ 6948 h 5112"/>
                          </a:gdLst>
                          <a:ahLst/>
                          <a:cxnLst>
                            <a:cxn ang="0">
                              <a:pos x="T0" y="T2"/>
                            </a:cxn>
                            <a:cxn ang="0">
                              <a:pos x="T3" y="T5"/>
                            </a:cxn>
                            <a:cxn ang="0">
                              <a:pos x="T6" y="T8"/>
                            </a:cxn>
                            <a:cxn ang="0">
                              <a:pos x="T9" y="T11"/>
                            </a:cxn>
                          </a:cxnLst>
                          <a:rect l="0" t="0" r="r" b="b"/>
                          <a:pathLst>
                            <a:path w="15840" h="5112">
                              <a:moveTo>
                                <a:pt x="0" y="0"/>
                              </a:moveTo>
                              <a:lnTo>
                                <a:pt x="0" y="5112"/>
                              </a:lnTo>
                              <a:lnTo>
                                <a:pt x="15840" y="5112"/>
                              </a:lnTo>
                              <a:lnTo>
                                <a:pt x="0" y="0"/>
                              </a:lnTo>
                              <a:close/>
                            </a:path>
                          </a:pathLst>
                        </a:custGeom>
                        <a:blipFill dpi="0" rotWithShape="1">
                          <a:blip r:embed="rId1" cstate="email">
                            <a:extLst>
                              <a:ext uri="{28A0092B-C50C-407E-A947-70E740481C1C}">
                                <a14:useLocalDpi xmlns:a14="http://schemas.microsoft.com/office/drawing/2010/main"/>
                              </a:ext>
                            </a:extLst>
                          </a:blip>
                          <a:srcRect/>
                          <a:tile tx="0" ty="0" sx="100000" sy="100000" flip="none" algn="tl"/>
                        </a:blipFill>
                        <a:ln>
                          <a:noFill/>
                        </a:ln>
                      </wps:spPr>
                      <wps:bodyPr rot="0" vert="horz" wrap="square" lIns="91440" tIns="45720" rIns="91440" bIns="45720" anchor="t" anchorCtr="0" upright="1">
                        <a:noAutofit/>
                      </wps:bodyPr>
                    </wps:wsp>
                    <wps:wsp>
                      <wps:cNvPr id="17" name="Freeform 18"/>
                      <wps:cNvSpPr>
                        <a:spLocks/>
                      </wps:cNvSpPr>
                      <wps:spPr bwMode="auto">
                        <a:xfrm>
                          <a:off x="3667125" y="986790"/>
                          <a:ext cx="6547104" cy="2423160"/>
                        </a:xfrm>
                        <a:custGeom>
                          <a:avLst/>
                          <a:gdLst>
                            <a:gd name="T0" fmla="+- 0 15840 5530"/>
                            <a:gd name="T1" fmla="*/ T0 w 10311"/>
                            <a:gd name="T2" fmla="+- 0 8424 8424"/>
                            <a:gd name="T3" fmla="*/ 8424 h 3816"/>
                            <a:gd name="T4" fmla="+- 0 5530 5530"/>
                            <a:gd name="T5" fmla="*/ T4 w 10311"/>
                            <a:gd name="T6" fmla="+- 0 12240 8424"/>
                            <a:gd name="T7" fmla="*/ 12240 h 3816"/>
                            <a:gd name="T8" fmla="+- 0 15840 5530"/>
                            <a:gd name="T9" fmla="*/ T8 w 10311"/>
                            <a:gd name="T10" fmla="+- 0 12240 8424"/>
                            <a:gd name="T11" fmla="*/ 12240 h 3816"/>
                            <a:gd name="T12" fmla="+- 0 15840 5530"/>
                            <a:gd name="T13" fmla="*/ T12 w 10311"/>
                            <a:gd name="T14" fmla="+- 0 8424 8424"/>
                            <a:gd name="T15" fmla="*/ 8424 h 3816"/>
                          </a:gdLst>
                          <a:ahLst/>
                          <a:cxnLst>
                            <a:cxn ang="0">
                              <a:pos x="T1" y="T3"/>
                            </a:cxn>
                            <a:cxn ang="0">
                              <a:pos x="T5" y="T7"/>
                            </a:cxn>
                            <a:cxn ang="0">
                              <a:pos x="T9" y="T11"/>
                            </a:cxn>
                            <a:cxn ang="0">
                              <a:pos x="T13" y="T15"/>
                            </a:cxn>
                          </a:cxnLst>
                          <a:rect l="0" t="0" r="r" b="b"/>
                          <a:pathLst>
                            <a:path w="10311" h="3816">
                              <a:moveTo>
                                <a:pt x="10310" y="0"/>
                              </a:moveTo>
                              <a:lnTo>
                                <a:pt x="0" y="3816"/>
                              </a:lnTo>
                              <a:lnTo>
                                <a:pt x="10310" y="3816"/>
                              </a:lnTo>
                              <a:lnTo>
                                <a:pt x="10310" y="0"/>
                              </a:lnTo>
                              <a:close/>
                            </a:path>
                          </a:pathLst>
                        </a:custGeom>
                        <a:solidFill>
                          <a:schemeClr val="bg2">
                            <a:alpha val="80000"/>
                          </a:schemeClr>
                        </a:solidFill>
                        <a:ln>
                          <a:noFill/>
                        </a:ln>
                      </wps:spPr>
                      <wps:bodyPr rot="0" vert="horz" wrap="square" lIns="91440" tIns="45720" rIns="91440" bIns="45720" anchor="t" anchorCtr="0" upright="1">
                        <a:noAutofit/>
                      </wps:bodyPr>
                    </wps:wsp>
                  </wpg:wgp>
                </a:graphicData>
              </a:graphic>
              <wp14:sizeRelH relativeFrom="page">
                <wp14:pctWidth>106700</wp14:pctWidth>
              </wp14:sizeRelH>
              <wp14:sizeRelV relativeFrom="page">
                <wp14:pctHeight>43300</wp14:pctHeight>
              </wp14:sizeRelV>
            </wp:anchor>
          </w:drawing>
        </mc:Choice>
        <mc:Fallback>
          <w:pict>
            <v:group w14:anchorId="1D1D5DC6" id="Group 30" o:spid="_x0000_s1026" alt="Inside background accent" style="position:absolute;margin-left:0;margin-top:0;width:845.2pt;height:264.75pt;z-index:-251645952;mso-width-percent:1067;mso-height-percent:433;mso-left-percent:-12;mso-position-horizontal-relative:page;mso-position-vertical:bottom;mso-position-vertical-relative:page;mso-width-percent:1067;mso-height-percent:433;mso-left-percent:-12" coordorigin=",666" coordsize="107340,336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">
              <v:shape id="Freeform 16" o:spid="_x0000_s1027" style="position:absolute;left:1333;top:666;width:106007;height:33624;visibility:visible;mso-wrap-style:square;v-text-anchor:top" coordsize="15840,5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" path="m,l,5112r15840,l,xe" fillcolor="#c6c2b9 [3205]" stroked="f">
                <v:path arrowok="t" o:connecttype="custom" o:connectlocs="0,4569921;0,7932246;10600690,7932246;0,4569921" o:connectangles="0,0,0,0"/>
              </v:shape>
              <v:shape id="Freeform 16" o:spid="_x0000_s1028" alt="Construction Texture. Bricks. Wall." style="position:absolute;top:1524;width:100584;height:32472;visibility:visible;mso-wrap-style:square;v-text-anchor:top" coordsize="15840,5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" path="m,l,5112r15840,l,xe" stroked="f">
                <v:fill r:id="rId2" o:title="Construction Texture. Bricks. Wall" recolor="t" rotate="t" type="tile"/>
                <v:path arrowok="t" o:connecttype="custom" o:connectlocs="0,4413448;0,7660648;10058400,7660648;0,4413448" o:connectangles="0,0,0,0"/>
              </v:shape>
              <v:shape id="Freeform 18" o:spid="_x0000_s1029" style="position:absolute;left:36671;top:9867;width:65471;height:24232;visibility:visible;mso-wrap-style:square;v-text-anchor:top" coordsize="10311,3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" path="m10310,l,3816r10310,l10310,xe" fillcolor="#77a6ae [3214]" stroked="f">
                <v:fill opacity="52428f"/>
                <v:path arrowok="t" o:connecttype="custom" o:connectlocs="6546469,5349240;0,7772400;6546469,7772400;6546469,5349240" o:connectangles="0,0,0,0"/>
              </v:shape>
              <w10:wrap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2E8C8B" w14:textId="77777777" w:rsidR="00B3651E" w:rsidRDefault="00B3651E" w:rsidP="00ED77E6">
      <w:r>
        <w:separator/>
      </w:r>
    </w:p>
  </w:footnote>
  <w:footnote w:type="continuationSeparator" w:id="0">
    <w:p w14:paraId="3AE04B39" w14:textId="77777777" w:rsidR="00B3651E" w:rsidRDefault="00B3651E" w:rsidP="00ED77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BF6402" w14:textId="77777777" w:rsidR="00ED77E6" w:rsidRDefault="003D5AE1" w:rsidP="003D5AE1">
    <w:pPr>
      <w:pStyle w:val="Header"/>
      <w:spacing w:after="0"/>
    </w:pPr>
    <w:r>
      <w:rPr>
        <w:noProof/>
        <w:lang w:bidi="ar-SA"/>
      </w:rPr>
      <mc:AlternateContent>
        <mc:Choice Requires="wpg">
          <w:drawing>
            <wp:anchor distT="0" distB="0" distL="114300" distR="114300" simplePos="0" relativeHeight="251666432" behindDoc="1" locked="0" layoutInCell="1" allowOverlap="1" wp14:anchorId="251AD182" wp14:editId="10E4387A">
              <wp:simplePos x="0" y="0"/>
              <wp:positionH relativeFrom="page">
                <wp:posOffset>0</wp:posOffset>
              </wp:positionH>
              <wp:positionV relativeFrom="page">
                <wp:posOffset>0</wp:posOffset>
              </wp:positionV>
              <wp:extent cx="10058400" cy="7772400"/>
              <wp:effectExtent l="0" t="0" r="0" b="0"/>
              <wp:wrapNone/>
              <wp:docPr id="14" name="Group 14" descr="Background accents"/>
              <wp:cNvGraphicFramePr/>
              <a:graphic xmlns:a="http://schemas.openxmlformats.org/drawingml/2006/main">
                <a:graphicData uri="http://schemas.microsoft.com/office/word/2010/wordprocessingGroup">
                  <wpg:wgp>
                    <wpg:cNvGrpSpPr/>
                    <wpg:grpSpPr>
                      <a:xfrm>
                        <a:off x="0" y="0"/>
                        <a:ext cx="10058400" cy="7772400"/>
                        <a:chOff x="0" y="0"/>
                        <a:chExt cx="10052213" cy="7772400"/>
                      </a:xfrm>
                    </wpg:grpSpPr>
                    <wps:wsp>
                      <wps:cNvPr id="7" name="Freeform 9"/>
                      <wps:cNvSpPr>
                        <a:spLocks/>
                      </wps:cNvSpPr>
                      <wps:spPr bwMode="auto">
                        <a:xfrm>
                          <a:off x="3505200" y="3314700"/>
                          <a:ext cx="6547013" cy="4453255"/>
                        </a:xfrm>
                        <a:custGeom>
                          <a:avLst/>
                          <a:gdLst>
                            <a:gd name="T0" fmla="*/ 15840 w 15840"/>
                            <a:gd name="T1" fmla="+- 0 6120 5227"/>
                            <a:gd name="T2" fmla="*/ 6120 h 7013"/>
                            <a:gd name="T3" fmla="*/ 10310 w 15840"/>
                            <a:gd name="T4" fmla="+- 0 5227 5227"/>
                            <a:gd name="T5" fmla="*/ 5227 h 7013"/>
                            <a:gd name="T6" fmla="*/ 5530 w 15840"/>
                            <a:gd name="T7" fmla="+- 0 5947 5227"/>
                            <a:gd name="T8" fmla="*/ 5947 h 7013"/>
                            <a:gd name="T9" fmla="*/ 5530 w 15840"/>
                            <a:gd name="T10" fmla="+- 0 5717 5227"/>
                            <a:gd name="T11" fmla="*/ 5717 h 7013"/>
                            <a:gd name="T12" fmla="*/ 0 w 15840"/>
                            <a:gd name="T13" fmla="+- 0 5717 5227"/>
                            <a:gd name="T14" fmla="*/ 5717 h 7013"/>
                            <a:gd name="T15" fmla="*/ 0 w 15840"/>
                            <a:gd name="T16" fmla="+- 0 12240 5227"/>
                            <a:gd name="T17" fmla="*/ 12240 h 7013"/>
                            <a:gd name="T18" fmla="*/ 5530 w 15840"/>
                            <a:gd name="T19" fmla="+- 0 12240 5227"/>
                            <a:gd name="T20" fmla="*/ 12240 h 7013"/>
                            <a:gd name="T21" fmla="*/ 5530 w 15840"/>
                            <a:gd name="T22" fmla="+- 0 12067 5227"/>
                            <a:gd name="T23" fmla="*/ 12067 h 7013"/>
                            <a:gd name="T24" fmla="*/ 10310 w 15840"/>
                            <a:gd name="T25" fmla="+- 0 12067 5227"/>
                            <a:gd name="T26" fmla="*/ 12067 h 7013"/>
                            <a:gd name="T27" fmla="*/ 10310 w 15840"/>
                            <a:gd name="T28" fmla="+- 0 12240 5227"/>
                            <a:gd name="T29" fmla="*/ 12240 h 7013"/>
                            <a:gd name="T30" fmla="*/ 15840 w 15840"/>
                            <a:gd name="T31" fmla="+- 0 12240 5227"/>
                            <a:gd name="T32" fmla="*/ 12240 h 7013"/>
                            <a:gd name="T33" fmla="*/ 15840 w 15840"/>
                            <a:gd name="T34" fmla="+- 0 6120 5227"/>
                            <a:gd name="T35" fmla="*/ 6120 h 7013"/>
                            <a:gd name="connsiteX0" fmla="*/ 10000 w 10000"/>
                            <a:gd name="connsiteY0" fmla="*/ 1273 h 10000"/>
                            <a:gd name="connsiteX1" fmla="*/ 6509 w 10000"/>
                            <a:gd name="connsiteY1" fmla="*/ 0 h 10000"/>
                            <a:gd name="connsiteX2" fmla="*/ 3491 w 10000"/>
                            <a:gd name="connsiteY2" fmla="*/ 1027 h 10000"/>
                            <a:gd name="connsiteX3" fmla="*/ 3491 w 10000"/>
                            <a:gd name="connsiteY3" fmla="*/ 699 h 10000"/>
                            <a:gd name="connsiteX4" fmla="*/ 0 w 10000"/>
                            <a:gd name="connsiteY4" fmla="*/ 10000 h 10000"/>
                            <a:gd name="connsiteX5" fmla="*/ 3491 w 10000"/>
                            <a:gd name="connsiteY5" fmla="*/ 10000 h 10000"/>
                            <a:gd name="connsiteX6" fmla="*/ 3491 w 10000"/>
                            <a:gd name="connsiteY6" fmla="*/ 9753 h 10000"/>
                            <a:gd name="connsiteX7" fmla="*/ 6509 w 10000"/>
                            <a:gd name="connsiteY7" fmla="*/ 9753 h 10000"/>
                            <a:gd name="connsiteX8" fmla="*/ 6509 w 10000"/>
                            <a:gd name="connsiteY8" fmla="*/ 10000 h 10000"/>
                            <a:gd name="connsiteX9" fmla="*/ 10000 w 10000"/>
                            <a:gd name="connsiteY9" fmla="*/ 10000 h 10000"/>
                            <a:gd name="connsiteX10" fmla="*/ 10000 w 10000"/>
                            <a:gd name="connsiteY10" fmla="*/ 1273 h 10000"/>
                            <a:gd name="connsiteX0" fmla="*/ 10000 w 10000"/>
                            <a:gd name="connsiteY0" fmla="*/ 1273 h 10000"/>
                            <a:gd name="connsiteX1" fmla="*/ 6509 w 10000"/>
                            <a:gd name="connsiteY1" fmla="*/ 0 h 10000"/>
                            <a:gd name="connsiteX2" fmla="*/ 3491 w 10000"/>
                            <a:gd name="connsiteY2" fmla="*/ 1027 h 10000"/>
                            <a:gd name="connsiteX3" fmla="*/ 0 w 10000"/>
                            <a:gd name="connsiteY3" fmla="*/ 10000 h 10000"/>
                            <a:gd name="connsiteX4" fmla="*/ 3491 w 10000"/>
                            <a:gd name="connsiteY4" fmla="*/ 10000 h 10000"/>
                            <a:gd name="connsiteX5" fmla="*/ 3491 w 10000"/>
                            <a:gd name="connsiteY5" fmla="*/ 9753 h 10000"/>
                            <a:gd name="connsiteX6" fmla="*/ 6509 w 10000"/>
                            <a:gd name="connsiteY6" fmla="*/ 9753 h 10000"/>
                            <a:gd name="connsiteX7" fmla="*/ 6509 w 10000"/>
                            <a:gd name="connsiteY7" fmla="*/ 10000 h 10000"/>
                            <a:gd name="connsiteX8" fmla="*/ 10000 w 10000"/>
                            <a:gd name="connsiteY8" fmla="*/ 10000 h 10000"/>
                            <a:gd name="connsiteX9" fmla="*/ 10000 w 10000"/>
                            <a:gd name="connsiteY9" fmla="*/ 1273 h 10000"/>
                            <a:gd name="connsiteX0" fmla="*/ 10000 w 10000"/>
                            <a:gd name="connsiteY0" fmla="*/ 1273 h 10000"/>
                            <a:gd name="connsiteX1" fmla="*/ 6509 w 10000"/>
                            <a:gd name="connsiteY1" fmla="*/ 0 h 10000"/>
                            <a:gd name="connsiteX2" fmla="*/ 3491 w 10000"/>
                            <a:gd name="connsiteY2" fmla="*/ 1027 h 10000"/>
                            <a:gd name="connsiteX3" fmla="*/ 0 w 10000"/>
                            <a:gd name="connsiteY3" fmla="*/ 10000 h 10000"/>
                            <a:gd name="connsiteX4" fmla="*/ 3491 w 10000"/>
                            <a:gd name="connsiteY4" fmla="*/ 10000 h 10000"/>
                            <a:gd name="connsiteX5" fmla="*/ 3491 w 10000"/>
                            <a:gd name="connsiteY5" fmla="*/ 9753 h 10000"/>
                            <a:gd name="connsiteX6" fmla="*/ 6509 w 10000"/>
                            <a:gd name="connsiteY6" fmla="*/ 9753 h 10000"/>
                            <a:gd name="connsiteX7" fmla="*/ 6509 w 10000"/>
                            <a:gd name="connsiteY7" fmla="*/ 10000 h 10000"/>
                            <a:gd name="connsiteX8" fmla="*/ 10000 w 10000"/>
                            <a:gd name="connsiteY8" fmla="*/ 10000 h 10000"/>
                            <a:gd name="connsiteX9" fmla="*/ 10000 w 10000"/>
                            <a:gd name="connsiteY9" fmla="*/ 1273 h 10000"/>
                            <a:gd name="connsiteX10" fmla="*/ 10000 w 10000"/>
                            <a:gd name="connsiteY10" fmla="*/ 1273 h 10000"/>
                            <a:gd name="connsiteX0" fmla="*/ 6509 w 6509"/>
                            <a:gd name="connsiteY0" fmla="*/ 1273 h 10000"/>
                            <a:gd name="connsiteX1" fmla="*/ 3018 w 6509"/>
                            <a:gd name="connsiteY1" fmla="*/ 0 h 10000"/>
                            <a:gd name="connsiteX2" fmla="*/ 0 w 6509"/>
                            <a:gd name="connsiteY2" fmla="*/ 1027 h 10000"/>
                            <a:gd name="connsiteX3" fmla="*/ 0 w 6509"/>
                            <a:gd name="connsiteY3" fmla="*/ 10000 h 10000"/>
                            <a:gd name="connsiteX4" fmla="*/ 0 w 6509"/>
                            <a:gd name="connsiteY4" fmla="*/ 9753 h 10000"/>
                            <a:gd name="connsiteX5" fmla="*/ 3018 w 6509"/>
                            <a:gd name="connsiteY5" fmla="*/ 9753 h 10000"/>
                            <a:gd name="connsiteX6" fmla="*/ 3018 w 6509"/>
                            <a:gd name="connsiteY6" fmla="*/ 10000 h 10000"/>
                            <a:gd name="connsiteX7" fmla="*/ 6509 w 6509"/>
                            <a:gd name="connsiteY7" fmla="*/ 10000 h 10000"/>
                            <a:gd name="connsiteX8" fmla="*/ 6509 w 6509"/>
                            <a:gd name="connsiteY8" fmla="*/ 1273 h 10000"/>
                            <a:gd name="connsiteX9" fmla="*/ 6509 w 6509"/>
                            <a:gd name="connsiteY9" fmla="*/ 1273 h 10000"/>
                            <a:gd name="connsiteX0" fmla="*/ 10000 w 10000"/>
                            <a:gd name="connsiteY0" fmla="*/ 1273 h 10000"/>
                            <a:gd name="connsiteX1" fmla="*/ 4637 w 10000"/>
                            <a:gd name="connsiteY1" fmla="*/ 0 h 10000"/>
                            <a:gd name="connsiteX2" fmla="*/ 0 w 10000"/>
                            <a:gd name="connsiteY2" fmla="*/ 1027 h 10000"/>
                            <a:gd name="connsiteX3" fmla="*/ 0 w 10000"/>
                            <a:gd name="connsiteY3" fmla="*/ 10000 h 10000"/>
                            <a:gd name="connsiteX4" fmla="*/ 4637 w 10000"/>
                            <a:gd name="connsiteY4" fmla="*/ 9753 h 10000"/>
                            <a:gd name="connsiteX5" fmla="*/ 4637 w 10000"/>
                            <a:gd name="connsiteY5" fmla="*/ 10000 h 10000"/>
                            <a:gd name="connsiteX6" fmla="*/ 10000 w 10000"/>
                            <a:gd name="connsiteY6" fmla="*/ 10000 h 10000"/>
                            <a:gd name="connsiteX7" fmla="*/ 10000 w 10000"/>
                            <a:gd name="connsiteY7" fmla="*/ 1273 h 10000"/>
                            <a:gd name="connsiteX8" fmla="*/ 10000 w 10000"/>
                            <a:gd name="connsiteY8" fmla="*/ 1273 h 10000"/>
                            <a:gd name="connsiteX0" fmla="*/ 10000 w 10000"/>
                            <a:gd name="connsiteY0" fmla="*/ 1273 h 10000"/>
                            <a:gd name="connsiteX1" fmla="*/ 4637 w 10000"/>
                            <a:gd name="connsiteY1" fmla="*/ 0 h 10000"/>
                            <a:gd name="connsiteX2" fmla="*/ 0 w 10000"/>
                            <a:gd name="connsiteY2" fmla="*/ 1027 h 10000"/>
                            <a:gd name="connsiteX3" fmla="*/ 0 w 10000"/>
                            <a:gd name="connsiteY3" fmla="*/ 10000 h 10000"/>
                            <a:gd name="connsiteX4" fmla="*/ 4637 w 10000"/>
                            <a:gd name="connsiteY4" fmla="*/ 10000 h 10000"/>
                            <a:gd name="connsiteX5" fmla="*/ 10000 w 10000"/>
                            <a:gd name="connsiteY5" fmla="*/ 10000 h 10000"/>
                            <a:gd name="connsiteX6" fmla="*/ 10000 w 10000"/>
                            <a:gd name="connsiteY6" fmla="*/ 1273 h 10000"/>
                            <a:gd name="connsiteX7" fmla="*/ 10000 w 10000"/>
                            <a:gd name="connsiteY7" fmla="*/ 1273 h 10000"/>
                            <a:gd name="connsiteX0" fmla="*/ 10000 w 10000"/>
                            <a:gd name="connsiteY0" fmla="*/ 1273 h 10000"/>
                            <a:gd name="connsiteX1" fmla="*/ 4637 w 10000"/>
                            <a:gd name="connsiteY1" fmla="*/ 0 h 10000"/>
                            <a:gd name="connsiteX2" fmla="*/ 0 w 10000"/>
                            <a:gd name="connsiteY2" fmla="*/ 1027 h 10000"/>
                            <a:gd name="connsiteX3" fmla="*/ 0 w 10000"/>
                            <a:gd name="connsiteY3" fmla="*/ 10000 h 10000"/>
                            <a:gd name="connsiteX4" fmla="*/ 10000 w 10000"/>
                            <a:gd name="connsiteY4" fmla="*/ 10000 h 10000"/>
                            <a:gd name="connsiteX5" fmla="*/ 10000 w 10000"/>
                            <a:gd name="connsiteY5" fmla="*/ 1273 h 10000"/>
                            <a:gd name="connsiteX6" fmla="*/ 10000 w 10000"/>
                            <a:gd name="connsiteY6" fmla="*/ 1273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10000" y="1273"/>
                              </a:moveTo>
                              <a:lnTo>
                                <a:pt x="4637" y="0"/>
                              </a:lnTo>
                              <a:lnTo>
                                <a:pt x="0" y="1027"/>
                              </a:lnTo>
                              <a:lnTo>
                                <a:pt x="0" y="10000"/>
                              </a:lnTo>
                              <a:lnTo>
                                <a:pt x="10000" y="10000"/>
                              </a:lnTo>
                              <a:lnTo>
                                <a:pt x="10000" y="1273"/>
                              </a:lnTo>
                              <a:lnTo>
                                <a:pt x="10000" y="1273"/>
                              </a:lnTo>
                              <a:close/>
                            </a:path>
                          </a:pathLst>
                        </a:custGeom>
                        <a:solidFill>
                          <a:schemeClr val="tx2"/>
                        </a:solidFill>
                        <a:ln>
                          <a:noFill/>
                        </a:ln>
                      </wps:spPr>
                      <wps:bodyPr rot="0" vert="horz" wrap="square" lIns="91440" tIns="45720" rIns="91440" bIns="45720" anchor="t" anchorCtr="0" upright="1">
                        <a:noAutofit/>
                      </wps:bodyPr>
                    </wps:wsp>
                    <wps:wsp>
                      <wps:cNvPr id="8" name="Freeform 11"/>
                      <wps:cNvSpPr>
                        <a:spLocks/>
                      </wps:cNvSpPr>
                      <wps:spPr bwMode="auto">
                        <a:xfrm>
                          <a:off x="0" y="0"/>
                          <a:ext cx="3511550" cy="4380230"/>
                        </a:xfrm>
                        <a:custGeom>
                          <a:avLst/>
                          <a:gdLst>
                            <a:gd name="T0" fmla="*/ 5530 w 5530"/>
                            <a:gd name="T1" fmla="*/ 0 h 6898"/>
                            <a:gd name="T2" fmla="*/ 0 w 5530"/>
                            <a:gd name="T3" fmla="*/ 0 h 6898"/>
                            <a:gd name="T4" fmla="*/ 0 w 5530"/>
                            <a:gd name="T5" fmla="*/ 6898 h 6898"/>
                            <a:gd name="T6" fmla="*/ 5530 w 5530"/>
                            <a:gd name="T7" fmla="*/ 6120 h 6898"/>
                            <a:gd name="T8" fmla="*/ 5530 w 5530"/>
                            <a:gd name="T9" fmla="*/ 0 h 6898"/>
                          </a:gdLst>
                          <a:ahLst/>
                          <a:cxnLst>
                            <a:cxn ang="0">
                              <a:pos x="T0" y="T1"/>
                            </a:cxn>
                            <a:cxn ang="0">
                              <a:pos x="T2" y="T3"/>
                            </a:cxn>
                            <a:cxn ang="0">
                              <a:pos x="T4" y="T5"/>
                            </a:cxn>
                            <a:cxn ang="0">
                              <a:pos x="T6" y="T7"/>
                            </a:cxn>
                            <a:cxn ang="0">
                              <a:pos x="T8" y="T9"/>
                            </a:cxn>
                          </a:cxnLst>
                          <a:rect l="0" t="0" r="r" b="b"/>
                          <a:pathLst>
                            <a:path w="5530" h="6898">
                              <a:moveTo>
                                <a:pt x="5530" y="0"/>
                              </a:moveTo>
                              <a:lnTo>
                                <a:pt x="0" y="0"/>
                              </a:lnTo>
                              <a:lnTo>
                                <a:pt x="0" y="6898"/>
                              </a:lnTo>
                              <a:lnTo>
                                <a:pt x="5530" y="6120"/>
                              </a:lnTo>
                              <a:lnTo>
                                <a:pt x="5530" y="0"/>
                              </a:lnTo>
                              <a:close/>
                            </a:path>
                          </a:pathLst>
                        </a:custGeom>
                        <a:solidFill>
                          <a:schemeClr val="accent2"/>
                        </a:solidFill>
                        <a:ln>
                          <a:noFill/>
                        </a:ln>
                      </wps:spPr>
                      <wps:bodyPr rot="0" vert="horz" wrap="square" lIns="91440" tIns="45720" rIns="91440" bIns="45720" anchor="t" anchorCtr="0" upright="1">
                        <a:noAutofit/>
                      </wps:bodyPr>
                    </wps:wsp>
                    <wps:wsp>
                      <wps:cNvPr id="9" name="Freeform 12"/>
                      <wps:cNvSpPr>
                        <a:spLocks/>
                      </wps:cNvSpPr>
                      <wps:spPr bwMode="auto">
                        <a:xfrm>
                          <a:off x="0" y="0"/>
                          <a:ext cx="3511891" cy="4265930"/>
                        </a:xfrm>
                        <a:custGeom>
                          <a:avLst/>
                          <a:gdLst>
                            <a:gd name="T0" fmla="*/ 5530 w 10311"/>
                            <a:gd name="T1" fmla="*/ 0 h 12240"/>
                            <a:gd name="T2" fmla="*/ 0 w 10311"/>
                            <a:gd name="T3" fmla="*/ 0 h 12240"/>
                            <a:gd name="T4" fmla="*/ 0 w 10311"/>
                            <a:gd name="T5" fmla="*/ 6718 h 12240"/>
                            <a:gd name="T6" fmla="*/ 5530 w 10311"/>
                            <a:gd name="T7" fmla="*/ 5940 h 12240"/>
                            <a:gd name="T8" fmla="*/ 5530 w 10311"/>
                            <a:gd name="T9" fmla="*/ 0 h 12240"/>
                            <a:gd name="T10" fmla="*/ 10310 w 10311"/>
                            <a:gd name="T11" fmla="*/ 5400 h 12240"/>
                            <a:gd name="T12" fmla="*/ 5530 w 10311"/>
                            <a:gd name="T13" fmla="*/ 6120 h 12240"/>
                            <a:gd name="T14" fmla="*/ 5530 w 10311"/>
                            <a:gd name="T15" fmla="*/ 12240 h 12240"/>
                            <a:gd name="T16" fmla="*/ 10310 w 10311"/>
                            <a:gd name="T17" fmla="*/ 12240 h 12240"/>
                            <a:gd name="T18" fmla="*/ 10310 w 10311"/>
                            <a:gd name="T19" fmla="*/ 5400 h 12240"/>
                            <a:gd name="connsiteX0" fmla="*/ 5530 w 10310"/>
                            <a:gd name="connsiteY0" fmla="*/ 0 h 12240"/>
                            <a:gd name="connsiteX1" fmla="*/ 0 w 10310"/>
                            <a:gd name="connsiteY1" fmla="*/ 0 h 12240"/>
                            <a:gd name="connsiteX2" fmla="*/ 0 w 10310"/>
                            <a:gd name="connsiteY2" fmla="*/ 6718 h 12240"/>
                            <a:gd name="connsiteX3" fmla="*/ 5530 w 10310"/>
                            <a:gd name="connsiteY3" fmla="*/ 5940 h 12240"/>
                            <a:gd name="connsiteX4" fmla="*/ 5530 w 10310"/>
                            <a:gd name="connsiteY4" fmla="*/ 0 h 12240"/>
                            <a:gd name="connsiteX5" fmla="*/ 10310 w 10310"/>
                            <a:gd name="connsiteY5" fmla="*/ 5400 h 12240"/>
                            <a:gd name="connsiteX6" fmla="*/ 5530 w 10310"/>
                            <a:gd name="connsiteY6" fmla="*/ 6120 h 12240"/>
                            <a:gd name="connsiteX7" fmla="*/ 5530 w 10310"/>
                            <a:gd name="connsiteY7" fmla="*/ 12240 h 12240"/>
                            <a:gd name="connsiteX8" fmla="*/ 10310 w 10310"/>
                            <a:gd name="connsiteY8" fmla="*/ 12240 h 12240"/>
                            <a:gd name="connsiteX9" fmla="*/ 8851 w 10310"/>
                            <a:gd name="connsiteY9" fmla="*/ 7964 h 12240"/>
                            <a:gd name="connsiteX0" fmla="*/ 5530 w 10310"/>
                            <a:gd name="connsiteY0" fmla="*/ 0 h 12240"/>
                            <a:gd name="connsiteX1" fmla="*/ 0 w 10310"/>
                            <a:gd name="connsiteY1" fmla="*/ 0 h 12240"/>
                            <a:gd name="connsiteX2" fmla="*/ 0 w 10310"/>
                            <a:gd name="connsiteY2" fmla="*/ 6718 h 12240"/>
                            <a:gd name="connsiteX3" fmla="*/ 5530 w 10310"/>
                            <a:gd name="connsiteY3" fmla="*/ 5940 h 12240"/>
                            <a:gd name="connsiteX4" fmla="*/ 5530 w 10310"/>
                            <a:gd name="connsiteY4" fmla="*/ 0 h 12240"/>
                            <a:gd name="connsiteX5" fmla="*/ 8190 w 10310"/>
                            <a:gd name="connsiteY5" fmla="*/ 3479 h 12240"/>
                            <a:gd name="connsiteX6" fmla="*/ 5530 w 10310"/>
                            <a:gd name="connsiteY6" fmla="*/ 6120 h 12240"/>
                            <a:gd name="connsiteX7" fmla="*/ 5530 w 10310"/>
                            <a:gd name="connsiteY7" fmla="*/ 12240 h 12240"/>
                            <a:gd name="connsiteX8" fmla="*/ 10310 w 10310"/>
                            <a:gd name="connsiteY8" fmla="*/ 12240 h 12240"/>
                            <a:gd name="connsiteX9" fmla="*/ 8851 w 10310"/>
                            <a:gd name="connsiteY9" fmla="*/ 7964 h 12240"/>
                            <a:gd name="connsiteX0" fmla="*/ 5530 w 10310"/>
                            <a:gd name="connsiteY0" fmla="*/ 0 h 12240"/>
                            <a:gd name="connsiteX1" fmla="*/ 0 w 10310"/>
                            <a:gd name="connsiteY1" fmla="*/ 0 h 12240"/>
                            <a:gd name="connsiteX2" fmla="*/ 0 w 10310"/>
                            <a:gd name="connsiteY2" fmla="*/ 6718 h 12240"/>
                            <a:gd name="connsiteX3" fmla="*/ 5530 w 10310"/>
                            <a:gd name="connsiteY3" fmla="*/ 5940 h 12240"/>
                            <a:gd name="connsiteX4" fmla="*/ 5530 w 10310"/>
                            <a:gd name="connsiteY4" fmla="*/ 0 h 12240"/>
                            <a:gd name="connsiteX5" fmla="*/ 5530 w 10310"/>
                            <a:gd name="connsiteY5" fmla="*/ 6120 h 12240"/>
                            <a:gd name="connsiteX6" fmla="*/ 5530 w 10310"/>
                            <a:gd name="connsiteY6" fmla="*/ 12240 h 12240"/>
                            <a:gd name="connsiteX7" fmla="*/ 10310 w 10310"/>
                            <a:gd name="connsiteY7" fmla="*/ 12240 h 12240"/>
                            <a:gd name="connsiteX8" fmla="*/ 8851 w 10310"/>
                            <a:gd name="connsiteY8" fmla="*/ 7964 h 12240"/>
                            <a:gd name="connsiteX0" fmla="*/ 5530 w 10310"/>
                            <a:gd name="connsiteY0" fmla="*/ 0 h 12240"/>
                            <a:gd name="connsiteX1" fmla="*/ 0 w 10310"/>
                            <a:gd name="connsiteY1" fmla="*/ 0 h 12240"/>
                            <a:gd name="connsiteX2" fmla="*/ 0 w 10310"/>
                            <a:gd name="connsiteY2" fmla="*/ 6718 h 12240"/>
                            <a:gd name="connsiteX3" fmla="*/ 5530 w 10310"/>
                            <a:gd name="connsiteY3" fmla="*/ 5940 h 12240"/>
                            <a:gd name="connsiteX4" fmla="*/ 5530 w 10310"/>
                            <a:gd name="connsiteY4" fmla="*/ 0 h 12240"/>
                            <a:gd name="connsiteX5" fmla="*/ 5530 w 10310"/>
                            <a:gd name="connsiteY5" fmla="*/ 12240 h 12240"/>
                            <a:gd name="connsiteX6" fmla="*/ 10310 w 10310"/>
                            <a:gd name="connsiteY6" fmla="*/ 12240 h 12240"/>
                            <a:gd name="connsiteX7" fmla="*/ 8851 w 10310"/>
                            <a:gd name="connsiteY7" fmla="*/ 7964 h 12240"/>
                            <a:gd name="connsiteX0" fmla="*/ 5530 w 10310"/>
                            <a:gd name="connsiteY0" fmla="*/ 0 h 12240"/>
                            <a:gd name="connsiteX1" fmla="*/ 0 w 10310"/>
                            <a:gd name="connsiteY1" fmla="*/ 0 h 12240"/>
                            <a:gd name="connsiteX2" fmla="*/ 0 w 10310"/>
                            <a:gd name="connsiteY2" fmla="*/ 6718 h 12240"/>
                            <a:gd name="connsiteX3" fmla="*/ 5530 w 10310"/>
                            <a:gd name="connsiteY3" fmla="*/ 5940 h 12240"/>
                            <a:gd name="connsiteX4" fmla="*/ 5530 w 10310"/>
                            <a:gd name="connsiteY4" fmla="*/ 0 h 12240"/>
                            <a:gd name="connsiteX5" fmla="*/ 5530 w 10310"/>
                            <a:gd name="connsiteY5" fmla="*/ 12240 h 12240"/>
                            <a:gd name="connsiteX6" fmla="*/ 10310 w 10310"/>
                            <a:gd name="connsiteY6" fmla="*/ 12240 h 12240"/>
                            <a:gd name="connsiteX0" fmla="*/ 5530 w 5530"/>
                            <a:gd name="connsiteY0" fmla="*/ 0 h 6718"/>
                            <a:gd name="connsiteX1" fmla="*/ 0 w 5530"/>
                            <a:gd name="connsiteY1" fmla="*/ 0 h 6718"/>
                            <a:gd name="connsiteX2" fmla="*/ 0 w 5530"/>
                            <a:gd name="connsiteY2" fmla="*/ 6718 h 6718"/>
                            <a:gd name="connsiteX3" fmla="*/ 5530 w 5530"/>
                            <a:gd name="connsiteY3" fmla="*/ 5940 h 6718"/>
                            <a:gd name="connsiteX4" fmla="*/ 5530 w 5530"/>
                            <a:gd name="connsiteY4" fmla="*/ 0 h 67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530" h="6718">
                              <a:moveTo>
                                <a:pt x="5530" y="0"/>
                              </a:moveTo>
                              <a:lnTo>
                                <a:pt x="0" y="0"/>
                              </a:lnTo>
                              <a:lnTo>
                                <a:pt x="0" y="6718"/>
                              </a:lnTo>
                              <a:lnTo>
                                <a:pt x="5530" y="5940"/>
                              </a:lnTo>
                              <a:lnTo>
                                <a:pt x="5530" y="0"/>
                              </a:lnTo>
                            </a:path>
                          </a:pathLst>
                        </a:custGeom>
                        <a:solidFill>
                          <a:schemeClr val="bg2"/>
                        </a:solidFill>
                        <a:ln>
                          <a:noFill/>
                        </a:ln>
                      </wps:spPr>
                      <wps:bodyPr rot="0" vert="horz" wrap="square" lIns="91440" tIns="45720" rIns="91440" bIns="45720" anchor="t" anchorCtr="0" upright="1">
                        <a:noAutofit/>
                      </wps:bodyPr>
                    </wps:wsp>
                    <wps:wsp>
                      <wps:cNvPr id="10" name="Freeform 12"/>
                      <wps:cNvSpPr>
                        <a:spLocks/>
                      </wps:cNvSpPr>
                      <wps:spPr bwMode="auto">
                        <a:xfrm>
                          <a:off x="3512820" y="0"/>
                          <a:ext cx="3031200" cy="7772400"/>
                        </a:xfrm>
                        <a:custGeom>
                          <a:avLst/>
                          <a:gdLst>
                            <a:gd name="T0" fmla="*/ 5530 w 10311"/>
                            <a:gd name="T1" fmla="*/ 0 h 12240"/>
                            <a:gd name="T2" fmla="*/ 0 w 10311"/>
                            <a:gd name="T3" fmla="*/ 0 h 12240"/>
                            <a:gd name="T4" fmla="*/ 0 w 10311"/>
                            <a:gd name="T5" fmla="*/ 6718 h 12240"/>
                            <a:gd name="T6" fmla="*/ 5530 w 10311"/>
                            <a:gd name="T7" fmla="*/ 5940 h 12240"/>
                            <a:gd name="T8" fmla="*/ 5530 w 10311"/>
                            <a:gd name="T9" fmla="*/ 0 h 12240"/>
                            <a:gd name="T10" fmla="*/ 10310 w 10311"/>
                            <a:gd name="T11" fmla="*/ 5400 h 12240"/>
                            <a:gd name="T12" fmla="*/ 5530 w 10311"/>
                            <a:gd name="T13" fmla="*/ 6120 h 12240"/>
                            <a:gd name="T14" fmla="*/ 5530 w 10311"/>
                            <a:gd name="T15" fmla="*/ 12240 h 12240"/>
                            <a:gd name="T16" fmla="*/ 10310 w 10311"/>
                            <a:gd name="T17" fmla="*/ 12240 h 12240"/>
                            <a:gd name="T18" fmla="*/ 10310 w 10311"/>
                            <a:gd name="T19" fmla="*/ 5400 h 12240"/>
                            <a:gd name="connsiteX0" fmla="*/ 5530 w 10310"/>
                            <a:gd name="connsiteY0" fmla="*/ 0 h 12240"/>
                            <a:gd name="connsiteX1" fmla="*/ 711 w 10310"/>
                            <a:gd name="connsiteY1" fmla="*/ 788 h 12240"/>
                            <a:gd name="connsiteX2" fmla="*/ 0 w 10310"/>
                            <a:gd name="connsiteY2" fmla="*/ 6718 h 12240"/>
                            <a:gd name="connsiteX3" fmla="*/ 5530 w 10310"/>
                            <a:gd name="connsiteY3" fmla="*/ 5940 h 12240"/>
                            <a:gd name="connsiteX4" fmla="*/ 5530 w 10310"/>
                            <a:gd name="connsiteY4" fmla="*/ 0 h 12240"/>
                            <a:gd name="connsiteX5" fmla="*/ 10310 w 10310"/>
                            <a:gd name="connsiteY5" fmla="*/ 5400 h 12240"/>
                            <a:gd name="connsiteX6" fmla="*/ 5530 w 10310"/>
                            <a:gd name="connsiteY6" fmla="*/ 6120 h 12240"/>
                            <a:gd name="connsiteX7" fmla="*/ 5530 w 10310"/>
                            <a:gd name="connsiteY7" fmla="*/ 12240 h 12240"/>
                            <a:gd name="connsiteX8" fmla="*/ 10310 w 10310"/>
                            <a:gd name="connsiteY8" fmla="*/ 12240 h 12240"/>
                            <a:gd name="connsiteX9" fmla="*/ 10310 w 10310"/>
                            <a:gd name="connsiteY9" fmla="*/ 5400 h 12240"/>
                            <a:gd name="connsiteX0" fmla="*/ 5530 w 10310"/>
                            <a:gd name="connsiteY0" fmla="*/ 0 h 12240"/>
                            <a:gd name="connsiteX1" fmla="*/ 0 w 10310"/>
                            <a:gd name="connsiteY1" fmla="*/ 6718 h 12240"/>
                            <a:gd name="connsiteX2" fmla="*/ 5530 w 10310"/>
                            <a:gd name="connsiteY2" fmla="*/ 5940 h 12240"/>
                            <a:gd name="connsiteX3" fmla="*/ 5530 w 10310"/>
                            <a:gd name="connsiteY3" fmla="*/ 0 h 12240"/>
                            <a:gd name="connsiteX4" fmla="*/ 10310 w 10310"/>
                            <a:gd name="connsiteY4" fmla="*/ 5400 h 12240"/>
                            <a:gd name="connsiteX5" fmla="*/ 5530 w 10310"/>
                            <a:gd name="connsiteY5" fmla="*/ 6120 h 12240"/>
                            <a:gd name="connsiteX6" fmla="*/ 5530 w 10310"/>
                            <a:gd name="connsiteY6" fmla="*/ 12240 h 12240"/>
                            <a:gd name="connsiteX7" fmla="*/ 10310 w 10310"/>
                            <a:gd name="connsiteY7" fmla="*/ 12240 h 12240"/>
                            <a:gd name="connsiteX8" fmla="*/ 10310 w 10310"/>
                            <a:gd name="connsiteY8" fmla="*/ 5400 h 12240"/>
                            <a:gd name="connsiteX0" fmla="*/ 0 w 4780"/>
                            <a:gd name="connsiteY0" fmla="*/ 0 h 12240"/>
                            <a:gd name="connsiteX1" fmla="*/ 0 w 4780"/>
                            <a:gd name="connsiteY1" fmla="*/ 5940 h 12240"/>
                            <a:gd name="connsiteX2" fmla="*/ 0 w 4780"/>
                            <a:gd name="connsiteY2" fmla="*/ 0 h 12240"/>
                            <a:gd name="connsiteX3" fmla="*/ 4780 w 4780"/>
                            <a:gd name="connsiteY3" fmla="*/ 5400 h 12240"/>
                            <a:gd name="connsiteX4" fmla="*/ 0 w 4780"/>
                            <a:gd name="connsiteY4" fmla="*/ 6120 h 12240"/>
                            <a:gd name="connsiteX5" fmla="*/ 0 w 4780"/>
                            <a:gd name="connsiteY5" fmla="*/ 12240 h 12240"/>
                            <a:gd name="connsiteX6" fmla="*/ 4780 w 4780"/>
                            <a:gd name="connsiteY6" fmla="*/ 12240 h 12240"/>
                            <a:gd name="connsiteX7" fmla="*/ 4780 w 4780"/>
                            <a:gd name="connsiteY7" fmla="*/ 5400 h 12240"/>
                            <a:gd name="connsiteX0" fmla="*/ 0 w 10000"/>
                            <a:gd name="connsiteY0" fmla="*/ 0 h 10000"/>
                            <a:gd name="connsiteX1" fmla="*/ 0 w 10000"/>
                            <a:gd name="connsiteY1" fmla="*/ 0 h 10000"/>
                            <a:gd name="connsiteX2" fmla="*/ 10000 w 10000"/>
                            <a:gd name="connsiteY2" fmla="*/ 4412 h 10000"/>
                            <a:gd name="connsiteX3" fmla="*/ 0 w 10000"/>
                            <a:gd name="connsiteY3" fmla="*/ 5000 h 10000"/>
                            <a:gd name="connsiteX4" fmla="*/ 0 w 10000"/>
                            <a:gd name="connsiteY4" fmla="*/ 10000 h 10000"/>
                            <a:gd name="connsiteX5" fmla="*/ 10000 w 10000"/>
                            <a:gd name="connsiteY5" fmla="*/ 10000 h 10000"/>
                            <a:gd name="connsiteX6" fmla="*/ 10000 w 10000"/>
                            <a:gd name="connsiteY6" fmla="*/ 4412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0"/>
                              </a:moveTo>
                              <a:lnTo>
                                <a:pt x="0" y="0"/>
                              </a:lnTo>
                              <a:moveTo>
                                <a:pt x="10000" y="4412"/>
                              </a:moveTo>
                              <a:lnTo>
                                <a:pt x="0" y="5000"/>
                              </a:lnTo>
                              <a:lnTo>
                                <a:pt x="0" y="10000"/>
                              </a:lnTo>
                              <a:lnTo>
                                <a:pt x="10000" y="10000"/>
                              </a:lnTo>
                              <a:lnTo>
                                <a:pt x="10000" y="4412"/>
                              </a:lnTo>
                            </a:path>
                          </a:pathLst>
                        </a:custGeom>
                        <a:solidFill>
                          <a:schemeClr val="bg2"/>
                        </a:solidFill>
                        <a:ln>
                          <a:noFill/>
                        </a:ln>
                      </wps:spPr>
                      <wps:txbx>
                        <w:txbxContent>
                          <w:p w14:paraId="66B661A4" w14:textId="77777777" w:rsidR="00B32DA6" w:rsidRDefault="00B32DA6" w:rsidP="00B32DA6">
                            <w:pPr>
                              <w:jc w:val="center"/>
                            </w:pPr>
                          </w:p>
                        </w:txbxContent>
                      </wps:txbx>
                      <wps:bodyPr rot="0" vert="horz" wrap="square" lIns="91440" tIns="45720" rIns="91440" bIns="45720" anchor="t" anchorCtr="0" upright="1">
                        <a:noAutofit/>
                      </wps:bodyPr>
                    </wps:wsp>
                  </wpg:wgp>
                </a:graphicData>
              </a:graphic>
              <wp14:sizeRelH relativeFrom="page">
                <wp14:pctWidth>100000</wp14:pctWidth>
              </wp14:sizeRelH>
              <wp14:sizeRelV relativeFrom="page">
                <wp14:pctHeight>100000</wp14:pctHeight>
              </wp14:sizeRelV>
            </wp:anchor>
          </w:drawing>
        </mc:Choice>
        <mc:Fallback>
          <w:pict>
            <v:group w14:anchorId="251AD182" id="Group 14" o:spid="_x0000_s1026" alt="Background accents" style="position:absolute;margin-left:0;margin-top:0;width:11in;height:612pt;z-index:-251650048;mso-width-percent:1000;mso-height-percent:1000;mso-position-horizontal-relative:page;mso-position-vertical-relative:page;mso-width-percent:1000;mso-height-percent:1000" coordsize="100522,77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">
              <v:shape id="Freeform 9" o:spid="_x0000_s1027" style="position:absolute;left:35052;top:33147;width:65470;height:44532;visibility:visible;mso-wrap-style:square;v-text-anchor:top"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" path="m10000,1273l4637,,,1027r,8973l10000,10000r,-8727l10000,1273xe" fillcolor="#0e3a53 [3215]" stroked="f">
                <v:path arrowok="t" o:connecttype="custom" o:connectlocs="6547013,566899;3035850,0;0,457349;0,4453255;6547013,4453255;6547013,566899;6547013,566899" o:connectangles="0,0,0,0,0,0,0"/>
              </v:shape>
              <v:shape id="Freeform 11" o:spid="_x0000_s1028" style="position:absolute;width:35115;height:43802;visibility:visible;mso-wrap-style:square;v-text-anchor:top" coordsize="5530,6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" path="m5530,l,,,6898,5530,6120,5530,xe" fillcolor="#c6c2b9 [3205]" stroked="f">
                <v:path arrowok="t" o:connecttype="custom" o:connectlocs="3511550,0;0,0;0,4380230;3511550,3886200;3511550,0" o:connectangles="0,0,0,0,0"/>
              </v:shape>
              <v:shape id="Freeform 12" o:spid="_x0000_s1029" style="position:absolute;width:35118;height:42659;visibility:visible;mso-wrap-style:square;v-text-anchor:top" coordsize="5530,6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" path="m5530,l,,,6718,5530,5940,5530,e" fillcolor="#77a6ae [3214]" stroked="f">
                <v:path arrowok="t" o:connecttype="custom" o:connectlocs="3511891,0;0,0;0,4265930;3511891,3771900;3511891,0" o:connectangles="0,0,0,0,0"/>
              </v:shape>
              <v:shape id="Freeform 12" o:spid="_x0000_s1030" style="position:absolute;left:35128;width:30312;height:77724;visibility:visible;mso-wrap-style:square;v-text-anchor:top" coordsize="10000,1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" adj="-11796480,,5400" path="m,l,m10000,4412l,5000r,5000l10000,10000r,-5588e" fillcolor="#77a6ae [3214]" stroked="f">
                <v:stroke joinstyle="miter"/>
                <v:formulas/>
                <v:path arrowok="t" o:connecttype="custom" o:connectlocs="0,0;0,0;3031200,3429183;0,3886200;0,7772400;3031200,7772400;3031200,3429183" o:connectangles="0,0,0,0,0,0,0" textboxrect="0,0,10000,10000"/>
                <v:textbox>
                  <w:txbxContent>
                    <w:p w14:paraId="66B661A4" w14:textId="77777777" w:rsidR="00B32DA6" w:rsidRDefault="00B32DA6" w:rsidP="00B32DA6">
                      <w:pPr>
                        <w:jc w:val="center"/>
                      </w:pPr>
                    </w:p>
                  </w:txbxContent>
                </v:textbox>
              </v:shape>
              <w10:wrap anchorx="page" anchory="page"/>
            </v:group>
          </w:pict>
        </mc:Fallback>
      </mc:AlternateContent>
    </w:r>
    <w:r w:rsidR="00A24BE5">
      <w:rPr>
        <w:noProof/>
        <w:lang w:bidi="ar-SA"/>
      </w:rPr>
      <mc:AlternateContent>
        <mc:Choice Requires="wps">
          <w:drawing>
            <wp:anchor distT="0" distB="0" distL="114300" distR="114300" simplePos="0" relativeHeight="251642877" behindDoc="1" locked="0" layoutInCell="1" allowOverlap="1" wp14:anchorId="1E576867" wp14:editId="1A4D0738">
              <wp:simplePos x="0" y="0"/>
              <mc:AlternateContent>
                <mc:Choice Requires="wp14">
                  <wp:positionH relativeFrom="page">
                    <wp14:pctPosHOffset>-15900</wp14:pctPosHOffset>
                  </wp:positionH>
                </mc:Choice>
                <mc:Fallback>
                  <wp:positionH relativeFrom="page">
                    <wp:posOffset>-1598930</wp:posOffset>
                  </wp:positionH>
                </mc:Fallback>
              </mc:AlternateContent>
              <mc:AlternateContent>
                <mc:Choice Requires="wp14">
                  <wp:positionV relativeFrom="page">
                    <wp14:pctPosVOffset>49900</wp14:pctPosVOffset>
                  </wp:positionV>
                </mc:Choice>
                <mc:Fallback>
                  <wp:positionV relativeFrom="page">
                    <wp:posOffset>3877945</wp:posOffset>
                  </wp:positionV>
                </mc:Fallback>
              </mc:AlternateContent>
              <wp:extent cx="5797296" cy="4023360"/>
              <wp:effectExtent l="0" t="0" r="16510" b="12700"/>
              <wp:wrapNone/>
              <wp:docPr id="26" name="Rectangle 26" descr="Building area. Construction."/>
              <wp:cNvGraphicFramePr/>
              <a:graphic xmlns:a="http://schemas.openxmlformats.org/drawingml/2006/main">
                <a:graphicData uri="http://schemas.microsoft.com/office/word/2010/wordprocessingShape">
                  <wps:wsp>
                    <wps:cNvSpPr/>
                    <wps:spPr>
                      <a:xfrm>
                        <a:off x="0" y="0"/>
                        <a:ext cx="5797296" cy="4023360"/>
                      </a:xfrm>
                      <a:prstGeom prst="rect">
                        <a:avLst/>
                      </a:prstGeom>
                      <a:blipFill dpi="0" rotWithShape="1">
                        <a:blip r:embed="rId1">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57600</wp14:pctWidth>
              </wp14:sizeRelH>
              <wp14:sizeRelV relativeFrom="page">
                <wp14:pctHeight>51800</wp14:pctHeight>
              </wp14:sizeRelV>
            </wp:anchor>
          </w:drawing>
        </mc:Choice>
        <mc:Fallback>
          <w:pict>
            <v:rect w14:anchorId="3E8BF1DC" id="Rectangle 26" o:spid="_x0000_s1026" alt="Building area. Construction." style="position:absolute;margin-left:0;margin-top:0;width:456.5pt;height:316.8pt;z-index:-251673603;visibility:visible;mso-wrap-style:square;mso-width-percent:576;mso-height-percent:518;mso-left-percent:-159;mso-top-percent:499;mso-wrap-distance-left:9pt;mso-wrap-distance-top:0;mso-wrap-distance-right:9pt;mso-wrap-distance-bottom:0;mso-position-horizontal-relative:page;mso-position-vertical-relative:page;mso-width-percent:576;mso-height-percent:518;mso-left-percent:-159;mso-top-percent:499;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" strokecolor="#22455f [1604]" strokeweight="1pt">
              <v:fill r:id="rId2" o:title="Building area. Construction" recolor="t" rotate="t" type="frame"/>
              <w10:wrap anchorx="page" anchory="page"/>
            </v:rect>
          </w:pict>
        </mc:Fallback>
      </mc:AlternateContent>
    </w:r>
    <w:r w:rsidR="00A24BE5">
      <w:rPr>
        <w:noProof/>
        <w:lang w:bidi="ar-SA"/>
      </w:rPr>
      <mc:AlternateContent>
        <mc:Choice Requires="wps">
          <w:drawing>
            <wp:anchor distT="0" distB="0" distL="114300" distR="114300" simplePos="0" relativeHeight="251643902" behindDoc="1" locked="0" layoutInCell="1" allowOverlap="1" wp14:anchorId="181AB3FB" wp14:editId="53776658">
              <wp:simplePos x="0" y="0"/>
              <mc:AlternateContent>
                <mc:Choice Requires="wp14">
                  <wp:positionH relativeFrom="page">
                    <wp14:pctPosHOffset>65000</wp14:pctPosHOffset>
                  </wp:positionH>
                </mc:Choice>
                <mc:Fallback>
                  <wp:positionH relativeFrom="page">
                    <wp:posOffset>6537960</wp:posOffset>
                  </wp:positionH>
                </mc:Fallback>
              </mc:AlternateContent>
              <wp:positionV relativeFrom="page">
                <wp:posOffset>0</wp:posOffset>
              </wp:positionV>
              <wp:extent cx="4727448" cy="3950208"/>
              <wp:effectExtent l="0" t="0" r="0" b="1905"/>
              <wp:wrapNone/>
              <wp:docPr id="15" name="Rectangle 15" descr="Building/house"/>
              <wp:cNvGraphicFramePr/>
              <a:graphic xmlns:a="http://schemas.openxmlformats.org/drawingml/2006/main">
                <a:graphicData uri="http://schemas.microsoft.com/office/word/2010/wordprocessingShape">
                  <wps:wsp>
                    <wps:cNvSpPr/>
                    <wps:spPr>
                      <a:xfrm>
                        <a:off x="0" y="0"/>
                        <a:ext cx="4727448" cy="3950208"/>
                      </a:xfrm>
                      <a:prstGeom prst="rect">
                        <a:avLst/>
                      </a:prstGeom>
                      <a:blipFill dpi="0" rotWithShape="1">
                        <a:blip r:embed="rId3">
                          <a:extLst>
                            <a:ext uri="{28A0092B-C50C-407E-A947-70E740481C1C}">
                              <a14:useLocalDpi xmlns:a14="http://schemas.microsoft.com/office/drawing/2010/main" val="0"/>
                            </a:ext>
                          </a:extLst>
                        </a:blip>
                        <a:srcRect/>
                        <a:stretch>
                          <a:fillRect l="-28336" t="-12344" r="-17340" b="-3871"/>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47000</wp14:pctWidth>
              </wp14:sizeRelH>
              <wp14:sizeRelV relativeFrom="page">
                <wp14:pctHeight>51200</wp14:pctHeight>
              </wp14:sizeRelV>
            </wp:anchor>
          </w:drawing>
        </mc:Choice>
        <mc:Fallback>
          <w:pict>
            <v:rect w14:anchorId="2835D1F6" id="Rectangle 15" o:spid="_x0000_s1026" alt="Building/house" style="position:absolute;margin-left:0;margin-top:0;width:372.25pt;height:311.05pt;z-index:-251672578;visibility:visible;mso-wrap-style:square;mso-width-percent:470;mso-height-percent:512;mso-left-percent:650;mso-wrap-distance-left:9pt;mso-wrap-distance-top:0;mso-wrap-distance-right:9pt;mso-wrap-distance-bottom:0;mso-position-horizontal-relative:page;mso-position-vertical:absolute;mso-position-vertical-relative:page;mso-width-percent:470;mso-height-percent:512;mso-left-percent:65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" stroked="f" strokeweight="1pt">
              <v:fill r:id="rId4" o:title="house" recolor="t" rotate="t" type="frame"/>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C4D46E2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5184CEA2"/>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AD70313E"/>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6A38785C"/>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031A579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7A92A0CC"/>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29E8372C"/>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E556CE22"/>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63AC36CA"/>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C458FFE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C8EECD48"/>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5CE32F44"/>
    <w:multiLevelType w:val="multilevel"/>
    <w:tmpl w:val="3AFE85E0"/>
    <w:lvl w:ilvl="0">
      <w:numFmt w:val="bullet"/>
      <w:lvlText w:val="•"/>
      <w:lvlJc w:val="left"/>
      <w:pPr>
        <w:ind w:left="315" w:hanging="126"/>
      </w:pPr>
      <w:rPr>
        <w:rFonts w:ascii="Arial" w:eastAsia="Arial" w:hAnsi="Arial" w:cs="Arial" w:hint="default"/>
        <w:color w:val="C5C2B8"/>
        <w:spacing w:val="-1"/>
        <w:w w:val="100"/>
        <w:sz w:val="20"/>
        <w:szCs w:val="20"/>
        <w:lang w:val="en-US" w:eastAsia="en-US" w:bidi="en-US"/>
      </w:rPr>
    </w:lvl>
    <w:lvl w:ilvl="1">
      <w:numFmt w:val="bullet"/>
      <w:lvlText w:val="•"/>
      <w:lvlJc w:val="left"/>
      <w:pPr>
        <w:ind w:left="754" w:hanging="126"/>
      </w:pPr>
      <w:rPr>
        <w:rFonts w:hint="default"/>
        <w:lang w:val="en-US" w:eastAsia="en-US" w:bidi="en-US"/>
      </w:rPr>
    </w:lvl>
    <w:lvl w:ilvl="2">
      <w:numFmt w:val="bullet"/>
      <w:lvlText w:val="•"/>
      <w:lvlJc w:val="left"/>
      <w:pPr>
        <w:ind w:left="1189" w:hanging="126"/>
      </w:pPr>
      <w:rPr>
        <w:rFonts w:hint="default"/>
        <w:lang w:val="en-US" w:eastAsia="en-US" w:bidi="en-US"/>
      </w:rPr>
    </w:lvl>
    <w:lvl w:ilvl="3">
      <w:numFmt w:val="bullet"/>
      <w:lvlText w:val="•"/>
      <w:lvlJc w:val="left"/>
      <w:pPr>
        <w:ind w:left="1624" w:hanging="126"/>
      </w:pPr>
      <w:rPr>
        <w:rFonts w:hint="default"/>
        <w:lang w:val="en-US" w:eastAsia="en-US" w:bidi="en-US"/>
      </w:rPr>
    </w:lvl>
    <w:lvl w:ilvl="4">
      <w:numFmt w:val="bullet"/>
      <w:lvlText w:val="•"/>
      <w:lvlJc w:val="left"/>
      <w:pPr>
        <w:ind w:left="2058" w:hanging="126"/>
      </w:pPr>
      <w:rPr>
        <w:rFonts w:hint="default"/>
        <w:lang w:val="en-US" w:eastAsia="en-US" w:bidi="en-US"/>
      </w:rPr>
    </w:lvl>
    <w:lvl w:ilvl="5">
      <w:numFmt w:val="bullet"/>
      <w:lvlText w:val="•"/>
      <w:lvlJc w:val="left"/>
      <w:pPr>
        <w:ind w:left="2493" w:hanging="126"/>
      </w:pPr>
      <w:rPr>
        <w:rFonts w:hint="default"/>
        <w:lang w:val="en-US" w:eastAsia="en-US" w:bidi="en-US"/>
      </w:rPr>
    </w:lvl>
    <w:lvl w:ilvl="6">
      <w:numFmt w:val="bullet"/>
      <w:lvlText w:val="•"/>
      <w:lvlJc w:val="left"/>
      <w:pPr>
        <w:ind w:left="2928" w:hanging="126"/>
      </w:pPr>
      <w:rPr>
        <w:rFonts w:hint="default"/>
        <w:lang w:val="en-US" w:eastAsia="en-US" w:bidi="en-US"/>
      </w:rPr>
    </w:lvl>
    <w:lvl w:ilvl="7">
      <w:numFmt w:val="bullet"/>
      <w:lvlText w:val="•"/>
      <w:lvlJc w:val="left"/>
      <w:pPr>
        <w:ind w:left="3362" w:hanging="126"/>
      </w:pPr>
      <w:rPr>
        <w:rFonts w:hint="default"/>
        <w:lang w:val="en-US" w:eastAsia="en-US" w:bidi="en-US"/>
      </w:rPr>
    </w:lvl>
    <w:lvl w:ilvl="8">
      <w:numFmt w:val="bullet"/>
      <w:lvlText w:val="•"/>
      <w:lvlJc w:val="left"/>
      <w:pPr>
        <w:ind w:left="3797" w:hanging="126"/>
      </w:pPr>
      <w:rPr>
        <w:rFonts w:hint="default"/>
        <w:lang w:val="en-US" w:eastAsia="en-US" w:bidi="en-US"/>
      </w:rPr>
    </w:lvl>
  </w:abstractNum>
  <w:abstractNum w:abstractNumId="12" w15:restartNumberingAfterBreak="0">
    <w:nsid w:val="66BC13EA"/>
    <w:multiLevelType w:val="hybridMultilevel"/>
    <w:tmpl w:val="6764BFAC"/>
    <w:lvl w:ilvl="0" w:tplc="15F2464C">
      <w:numFmt w:val="bullet"/>
      <w:pStyle w:val="ListParagraph"/>
      <w:lvlText w:val="•"/>
      <w:lvlJc w:val="left"/>
      <w:pPr>
        <w:ind w:left="319" w:hanging="126"/>
      </w:pPr>
      <w:rPr>
        <w:rFonts w:ascii="Arial" w:hAnsi="Arial" w:hint="default"/>
        <w:color w:val="C6C2B9" w:themeColor="accent2"/>
        <w:spacing w:val="-1"/>
        <w:w w:val="100"/>
        <w:sz w:val="20"/>
        <w:szCs w:val="20"/>
        <w:lang w:val="en-US" w:eastAsia="en-US" w:bidi="en-US"/>
      </w:rPr>
    </w:lvl>
    <w:lvl w:ilvl="1" w:tplc="45C28B6A">
      <w:numFmt w:val="bullet"/>
      <w:lvlText w:val="•"/>
      <w:lvlJc w:val="left"/>
      <w:pPr>
        <w:ind w:left="754" w:hanging="126"/>
      </w:pPr>
      <w:rPr>
        <w:rFonts w:hint="default"/>
        <w:lang w:val="en-US" w:eastAsia="en-US" w:bidi="en-US"/>
      </w:rPr>
    </w:lvl>
    <w:lvl w:ilvl="2" w:tplc="EC6C7440">
      <w:numFmt w:val="bullet"/>
      <w:lvlText w:val="•"/>
      <w:lvlJc w:val="left"/>
      <w:pPr>
        <w:ind w:left="1189" w:hanging="126"/>
      </w:pPr>
      <w:rPr>
        <w:rFonts w:hint="default"/>
        <w:lang w:val="en-US" w:eastAsia="en-US" w:bidi="en-US"/>
      </w:rPr>
    </w:lvl>
    <w:lvl w:ilvl="3" w:tplc="153640A8">
      <w:numFmt w:val="bullet"/>
      <w:lvlText w:val="•"/>
      <w:lvlJc w:val="left"/>
      <w:pPr>
        <w:ind w:left="1624" w:hanging="126"/>
      </w:pPr>
      <w:rPr>
        <w:rFonts w:hint="default"/>
        <w:lang w:val="en-US" w:eastAsia="en-US" w:bidi="en-US"/>
      </w:rPr>
    </w:lvl>
    <w:lvl w:ilvl="4" w:tplc="FF448A68">
      <w:numFmt w:val="bullet"/>
      <w:lvlText w:val="•"/>
      <w:lvlJc w:val="left"/>
      <w:pPr>
        <w:ind w:left="2058" w:hanging="126"/>
      </w:pPr>
      <w:rPr>
        <w:rFonts w:hint="default"/>
        <w:lang w:val="en-US" w:eastAsia="en-US" w:bidi="en-US"/>
      </w:rPr>
    </w:lvl>
    <w:lvl w:ilvl="5" w:tplc="18A0F51C">
      <w:numFmt w:val="bullet"/>
      <w:lvlText w:val="•"/>
      <w:lvlJc w:val="left"/>
      <w:pPr>
        <w:ind w:left="2493" w:hanging="126"/>
      </w:pPr>
      <w:rPr>
        <w:rFonts w:hint="default"/>
        <w:lang w:val="en-US" w:eastAsia="en-US" w:bidi="en-US"/>
      </w:rPr>
    </w:lvl>
    <w:lvl w:ilvl="6" w:tplc="D4DEFD6A">
      <w:numFmt w:val="bullet"/>
      <w:lvlText w:val="•"/>
      <w:lvlJc w:val="left"/>
      <w:pPr>
        <w:ind w:left="2928" w:hanging="126"/>
      </w:pPr>
      <w:rPr>
        <w:rFonts w:hint="default"/>
        <w:lang w:val="en-US" w:eastAsia="en-US" w:bidi="en-US"/>
      </w:rPr>
    </w:lvl>
    <w:lvl w:ilvl="7" w:tplc="567ADA76">
      <w:numFmt w:val="bullet"/>
      <w:lvlText w:val="•"/>
      <w:lvlJc w:val="left"/>
      <w:pPr>
        <w:ind w:left="3362" w:hanging="126"/>
      </w:pPr>
      <w:rPr>
        <w:rFonts w:hint="default"/>
        <w:lang w:val="en-US" w:eastAsia="en-US" w:bidi="en-US"/>
      </w:rPr>
    </w:lvl>
    <w:lvl w:ilvl="8" w:tplc="7C9CE5D8">
      <w:numFmt w:val="bullet"/>
      <w:lvlText w:val="•"/>
      <w:lvlJc w:val="left"/>
      <w:pPr>
        <w:ind w:left="3797" w:hanging="126"/>
      </w:pPr>
      <w:rPr>
        <w:rFonts w:hint="default"/>
        <w:lang w:val="en-US" w:eastAsia="en-US" w:bidi="en-US"/>
      </w:rPr>
    </w:lvl>
  </w:abstractNum>
  <w:num w:numId="1">
    <w:abstractNumId w:val="12"/>
  </w:num>
  <w:num w:numId="2">
    <w:abstractNumId w:val="0"/>
  </w:num>
  <w:num w:numId="3">
    <w:abstractNumId w:val="1"/>
  </w:num>
  <w:num w:numId="4">
    <w:abstractNumId w:val="2"/>
  </w:num>
  <w:num w:numId="5">
    <w:abstractNumId w:val="3"/>
  </w:num>
  <w:num w:numId="6">
    <w:abstractNumId w:val="4"/>
  </w:num>
  <w:num w:numId="7">
    <w:abstractNumId w:val="9"/>
  </w:num>
  <w:num w:numId="8">
    <w:abstractNumId w:val="5"/>
  </w:num>
  <w:num w:numId="9">
    <w:abstractNumId w:val="6"/>
  </w:num>
  <w:num w:numId="10">
    <w:abstractNumId w:val="7"/>
  </w:num>
  <w:num w:numId="11">
    <w:abstractNumId w:val="8"/>
  </w:num>
  <w:num w:numId="12">
    <w:abstractNumId w:val="10"/>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spelling="clean" w:grammar="clean"/>
  <w:attachedTemplate r:id="rId1"/>
  <w:stylePaneFormatFilter w:val="5804" w:allStyles="0" w:customStyles="0" w:latentStyles="1" w:stylesInUse="0" w:headingStyles="0" w:numberingStyles="0" w:tableStyles="0" w:directFormattingOnRuns="0" w:directFormattingOnParagraphs="0" w:directFormattingOnNumbering="0" w:directFormattingOnTables="1" w:clearFormatting="1" w:top3HeadingStyles="0" w:visibleStyles="1" w:alternateStyleNames="0"/>
  <w:stylePaneSortMethod w:val="0000"/>
  <w:defaultTabStop w:val="720"/>
  <w:evenAndOddHeaders/>
  <w:drawingGridHorizontalSpacing w:val="110"/>
  <w:drawingGridVerticalSpacing w:val="299"/>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1302"/>
    <w:rsid w:val="000A74FB"/>
    <w:rsid w:val="000A7A7D"/>
    <w:rsid w:val="000C4E0D"/>
    <w:rsid w:val="000D28FD"/>
    <w:rsid w:val="00140216"/>
    <w:rsid w:val="001D4BC0"/>
    <w:rsid w:val="001D688F"/>
    <w:rsid w:val="0025395C"/>
    <w:rsid w:val="002C03B1"/>
    <w:rsid w:val="002D464C"/>
    <w:rsid w:val="002F6497"/>
    <w:rsid w:val="003500B9"/>
    <w:rsid w:val="003D5AE1"/>
    <w:rsid w:val="00411302"/>
    <w:rsid w:val="0047167E"/>
    <w:rsid w:val="004F3E8B"/>
    <w:rsid w:val="00587DE8"/>
    <w:rsid w:val="005A3C48"/>
    <w:rsid w:val="005C2956"/>
    <w:rsid w:val="00622417"/>
    <w:rsid w:val="006533AB"/>
    <w:rsid w:val="006B4D6F"/>
    <w:rsid w:val="006E154D"/>
    <w:rsid w:val="006E537F"/>
    <w:rsid w:val="007656A4"/>
    <w:rsid w:val="00767557"/>
    <w:rsid w:val="007D62FF"/>
    <w:rsid w:val="007E2494"/>
    <w:rsid w:val="00870D92"/>
    <w:rsid w:val="00881B38"/>
    <w:rsid w:val="008B6E94"/>
    <w:rsid w:val="009037A3"/>
    <w:rsid w:val="00953760"/>
    <w:rsid w:val="00981748"/>
    <w:rsid w:val="00A24BE5"/>
    <w:rsid w:val="00A801F2"/>
    <w:rsid w:val="00AC5F4D"/>
    <w:rsid w:val="00B32DA6"/>
    <w:rsid w:val="00B35D87"/>
    <w:rsid w:val="00B3651E"/>
    <w:rsid w:val="00B93486"/>
    <w:rsid w:val="00C113A4"/>
    <w:rsid w:val="00C57EFA"/>
    <w:rsid w:val="00C94D47"/>
    <w:rsid w:val="00CA602D"/>
    <w:rsid w:val="00D15741"/>
    <w:rsid w:val="00D3518E"/>
    <w:rsid w:val="00D67A35"/>
    <w:rsid w:val="00E32974"/>
    <w:rsid w:val="00ED77E6"/>
    <w:rsid w:val="00F07220"/>
    <w:rsid w:val="00FE73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4DA9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rsid w:val="000C4E0D"/>
    <w:pPr>
      <w:spacing w:after="200"/>
    </w:pPr>
    <w:rPr>
      <w:rFonts w:eastAsia="Arial" w:cs="Arial"/>
      <w:color w:val="0E3A53" w:themeColor="text2"/>
      <w:lang w:bidi="en-US"/>
    </w:rPr>
  </w:style>
  <w:style w:type="paragraph" w:styleId="Heading1">
    <w:name w:val="heading 1"/>
    <w:basedOn w:val="Normal"/>
    <w:next w:val="Normal"/>
    <w:link w:val="Heading1Char"/>
    <w:uiPriority w:val="9"/>
    <w:qFormat/>
    <w:rsid w:val="000C4E0D"/>
    <w:pPr>
      <w:spacing w:after="240"/>
      <w:outlineLvl w:val="0"/>
    </w:pPr>
    <w:rPr>
      <w:rFonts w:asciiTheme="majorHAnsi" w:hAnsiTheme="majorHAnsi"/>
      <w:b/>
      <w:sz w:val="48"/>
    </w:rPr>
  </w:style>
  <w:style w:type="paragraph" w:styleId="Heading2">
    <w:name w:val="heading 2"/>
    <w:basedOn w:val="BodyText"/>
    <w:next w:val="Normal"/>
    <w:link w:val="Heading2Char"/>
    <w:uiPriority w:val="9"/>
    <w:qFormat/>
    <w:rsid w:val="000C4E0D"/>
    <w:pPr>
      <w:spacing w:before="120" w:after="200"/>
      <w:outlineLvl w:val="1"/>
    </w:pPr>
    <w:rPr>
      <w:rFonts w:asciiTheme="majorHAnsi" w:hAnsiTheme="majorHAnsi"/>
      <w:b/>
      <w:color w:val="77A6AE" w:themeColor="background2"/>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BodyText"/>
    <w:next w:val="Normal"/>
    <w:uiPriority w:val="1"/>
    <w:semiHidden/>
    <w:qFormat/>
    <w:rsid w:val="002F6497"/>
    <w:pPr>
      <w:numPr>
        <w:numId w:val="1"/>
      </w:numPr>
      <w:tabs>
        <w:tab w:val="left" w:pos="316"/>
      </w:tabs>
      <w:spacing w:after="240"/>
    </w:pPr>
  </w:style>
  <w:style w:type="paragraph" w:styleId="Footer">
    <w:name w:val="footer"/>
    <w:basedOn w:val="Normal"/>
    <w:link w:val="FooterChar"/>
    <w:uiPriority w:val="99"/>
    <w:semiHidden/>
    <w:rsid w:val="005C2956"/>
    <w:pPr>
      <w:tabs>
        <w:tab w:val="center" w:pos="4680"/>
        <w:tab w:val="right" w:pos="9360"/>
      </w:tabs>
    </w:pPr>
  </w:style>
  <w:style w:type="paragraph" w:styleId="Header">
    <w:name w:val="header"/>
    <w:basedOn w:val="Normal"/>
    <w:link w:val="HeaderChar"/>
    <w:uiPriority w:val="99"/>
    <w:semiHidden/>
    <w:rsid w:val="00ED77E6"/>
    <w:pPr>
      <w:tabs>
        <w:tab w:val="center" w:pos="4680"/>
        <w:tab w:val="right" w:pos="9360"/>
      </w:tabs>
    </w:pPr>
  </w:style>
  <w:style w:type="character" w:customStyle="1" w:styleId="HeaderChar">
    <w:name w:val="Header Char"/>
    <w:basedOn w:val="DefaultParagraphFont"/>
    <w:link w:val="Header"/>
    <w:uiPriority w:val="99"/>
    <w:semiHidden/>
    <w:rsid w:val="003D5AE1"/>
    <w:rPr>
      <w:rFonts w:eastAsia="Arial" w:cs="Arial"/>
      <w:color w:val="0E3A53" w:themeColor="text2"/>
      <w:lang w:bidi="en-US"/>
    </w:rPr>
  </w:style>
  <w:style w:type="character" w:customStyle="1" w:styleId="FooterChar">
    <w:name w:val="Footer Char"/>
    <w:basedOn w:val="DefaultParagraphFont"/>
    <w:link w:val="Footer"/>
    <w:uiPriority w:val="99"/>
    <w:semiHidden/>
    <w:rsid w:val="003D5AE1"/>
    <w:rPr>
      <w:rFonts w:eastAsia="Arial" w:cs="Arial"/>
      <w:color w:val="0E3A53" w:themeColor="text2"/>
      <w:lang w:bidi="en-US"/>
    </w:rPr>
  </w:style>
  <w:style w:type="paragraph" w:styleId="Quote">
    <w:name w:val="Quote"/>
    <w:basedOn w:val="BodyText"/>
    <w:next w:val="Normal"/>
    <w:link w:val="QuoteChar"/>
    <w:uiPriority w:val="29"/>
    <w:qFormat/>
    <w:rsid w:val="000C4E0D"/>
    <w:pPr>
      <w:spacing w:line="223" w:lineRule="auto"/>
      <w:ind w:left="114" w:right="91" w:hanging="1"/>
      <w:jc w:val="center"/>
    </w:pPr>
    <w:rPr>
      <w:rFonts w:asciiTheme="minorHAnsi" w:hAnsiTheme="minorHAnsi"/>
      <w:b/>
      <w:i/>
      <w:spacing w:val="4"/>
      <w:sz w:val="36"/>
    </w:rPr>
  </w:style>
  <w:style w:type="character" w:customStyle="1" w:styleId="QuoteChar">
    <w:name w:val="Quote Char"/>
    <w:basedOn w:val="DefaultParagraphFont"/>
    <w:link w:val="Quote"/>
    <w:uiPriority w:val="29"/>
    <w:rsid w:val="000C4E0D"/>
    <w:rPr>
      <w:rFonts w:eastAsia="Arial" w:cs="Arial"/>
      <w:b/>
      <w:i/>
      <w:color w:val="0E3A53" w:themeColor="text2"/>
      <w:spacing w:val="4"/>
      <w:sz w:val="36"/>
      <w:lang w:bidi="en-US"/>
    </w:rPr>
  </w:style>
  <w:style w:type="character" w:customStyle="1" w:styleId="Heading1Char">
    <w:name w:val="Heading 1 Char"/>
    <w:basedOn w:val="DefaultParagraphFont"/>
    <w:link w:val="Heading1"/>
    <w:uiPriority w:val="9"/>
    <w:rsid w:val="000C4E0D"/>
    <w:rPr>
      <w:rFonts w:asciiTheme="majorHAnsi" w:eastAsia="Arial" w:hAnsiTheme="majorHAnsi" w:cs="Arial"/>
      <w:b/>
      <w:color w:val="0E3A53" w:themeColor="text2"/>
      <w:sz w:val="48"/>
      <w:lang w:bidi="en-US"/>
    </w:rPr>
  </w:style>
  <w:style w:type="paragraph" w:styleId="Title">
    <w:name w:val="Title"/>
    <w:basedOn w:val="BodyText"/>
    <w:next w:val="Normal"/>
    <w:link w:val="TitleChar"/>
    <w:uiPriority w:val="10"/>
    <w:qFormat/>
    <w:rsid w:val="00ED77E6"/>
    <w:rPr>
      <w:rFonts w:asciiTheme="majorHAnsi" w:hAnsiTheme="majorHAnsi"/>
      <w:b/>
      <w:color w:val="FFFFFF"/>
      <w:sz w:val="60"/>
    </w:rPr>
  </w:style>
  <w:style w:type="character" w:customStyle="1" w:styleId="TitleChar">
    <w:name w:val="Title Char"/>
    <w:basedOn w:val="DefaultParagraphFont"/>
    <w:link w:val="Title"/>
    <w:uiPriority w:val="10"/>
    <w:rsid w:val="00ED77E6"/>
    <w:rPr>
      <w:rFonts w:asciiTheme="majorHAnsi" w:eastAsia="Arial" w:hAnsiTheme="majorHAnsi" w:cs="Arial"/>
      <w:b/>
      <w:color w:val="FFFFFF"/>
      <w:sz w:val="60"/>
      <w:lang w:bidi="en-US"/>
    </w:rPr>
  </w:style>
  <w:style w:type="paragraph" w:styleId="Subtitle">
    <w:name w:val="Subtitle"/>
    <w:basedOn w:val="BodyText"/>
    <w:next w:val="Normal"/>
    <w:link w:val="SubtitleChar"/>
    <w:uiPriority w:val="11"/>
    <w:qFormat/>
    <w:rsid w:val="000C4E0D"/>
    <w:pPr>
      <w:pBdr>
        <w:top w:val="single" w:sz="18" w:space="10" w:color="C6C2B9" w:themeColor="accent2"/>
      </w:pBdr>
    </w:pPr>
    <w:rPr>
      <w:rFonts w:asciiTheme="minorHAnsi" w:hAnsiTheme="minorHAnsi"/>
      <w:color w:val="FFFFFF"/>
      <w:sz w:val="36"/>
    </w:rPr>
  </w:style>
  <w:style w:type="character" w:customStyle="1" w:styleId="SubtitleChar">
    <w:name w:val="Subtitle Char"/>
    <w:basedOn w:val="DefaultParagraphFont"/>
    <w:link w:val="Subtitle"/>
    <w:uiPriority w:val="11"/>
    <w:rsid w:val="000C4E0D"/>
    <w:rPr>
      <w:rFonts w:eastAsia="Arial" w:cs="Arial"/>
      <w:color w:val="FFFFFF"/>
      <w:sz w:val="36"/>
      <w:lang w:bidi="en-US"/>
    </w:rPr>
  </w:style>
  <w:style w:type="paragraph" w:customStyle="1" w:styleId="ContactInfo">
    <w:name w:val="Contact Info"/>
    <w:basedOn w:val="Normal"/>
    <w:next w:val="Normal"/>
    <w:uiPriority w:val="1"/>
    <w:qFormat/>
    <w:rsid w:val="003D5AE1"/>
    <w:pPr>
      <w:spacing w:after="120"/>
      <w:jc w:val="center"/>
    </w:pPr>
    <w:rPr>
      <w:b/>
      <w:color w:val="auto"/>
      <w:sz w:val="24"/>
    </w:rPr>
  </w:style>
  <w:style w:type="paragraph" w:styleId="BodyText">
    <w:name w:val="Body Text"/>
    <w:link w:val="BodyTextChar"/>
    <w:uiPriority w:val="99"/>
    <w:semiHidden/>
    <w:rsid w:val="002F6497"/>
    <w:rPr>
      <w:rFonts w:ascii="Arial" w:eastAsia="Arial" w:hAnsi="Arial" w:cs="Arial"/>
      <w:color w:val="0E3A53" w:themeColor="text2"/>
      <w:sz w:val="20"/>
      <w:lang w:bidi="en-US"/>
    </w:rPr>
  </w:style>
  <w:style w:type="character" w:customStyle="1" w:styleId="BodyTextChar">
    <w:name w:val="Body Text Char"/>
    <w:basedOn w:val="DefaultParagraphFont"/>
    <w:link w:val="BodyText"/>
    <w:uiPriority w:val="99"/>
    <w:semiHidden/>
    <w:rsid w:val="003D5AE1"/>
    <w:rPr>
      <w:rFonts w:ascii="Arial" w:eastAsia="Arial" w:hAnsi="Arial" w:cs="Arial"/>
      <w:color w:val="0E3A53" w:themeColor="text2"/>
      <w:sz w:val="20"/>
      <w:lang w:bidi="en-US"/>
    </w:rPr>
  </w:style>
  <w:style w:type="character" w:customStyle="1" w:styleId="Heading2Char">
    <w:name w:val="Heading 2 Char"/>
    <w:basedOn w:val="DefaultParagraphFont"/>
    <w:link w:val="Heading2"/>
    <w:uiPriority w:val="9"/>
    <w:rsid w:val="000C4E0D"/>
    <w:rPr>
      <w:rFonts w:asciiTheme="majorHAnsi" w:eastAsia="Arial" w:hAnsiTheme="majorHAnsi" w:cs="Arial"/>
      <w:b/>
      <w:color w:val="77A6AE" w:themeColor="background2"/>
      <w:sz w:val="28"/>
      <w:lang w:bidi="en-US"/>
    </w:rPr>
  </w:style>
  <w:style w:type="paragraph" w:customStyle="1" w:styleId="QuoteAlt">
    <w:name w:val="Quote Alt"/>
    <w:basedOn w:val="Normal"/>
    <w:uiPriority w:val="1"/>
    <w:qFormat/>
    <w:rsid w:val="000C4E0D"/>
    <w:pPr>
      <w:pBdr>
        <w:top w:val="single" w:sz="18" w:space="6" w:color="C6C2B9" w:themeColor="accent2"/>
        <w:bottom w:val="single" w:sz="18" w:space="6" w:color="C6C2B9" w:themeColor="accent2"/>
      </w:pBdr>
      <w:jc w:val="center"/>
    </w:pPr>
    <w:rPr>
      <w:i/>
      <w:color w:val="77A6AE" w:themeColor="background2"/>
      <w:spacing w:val="-4"/>
      <w:sz w:val="28"/>
    </w:rPr>
  </w:style>
  <w:style w:type="character" w:styleId="PlaceholderText">
    <w:name w:val="Placeholder Text"/>
    <w:basedOn w:val="DefaultParagraphFont"/>
    <w:uiPriority w:val="99"/>
    <w:semiHidden/>
    <w:rsid w:val="003D5AE1"/>
    <w:rPr>
      <w:color w:val="808080"/>
    </w:rPr>
  </w:style>
  <w:style w:type="paragraph" w:styleId="ListBullet">
    <w:name w:val="List Bullet"/>
    <w:basedOn w:val="Normal"/>
    <w:uiPriority w:val="99"/>
    <w:rsid w:val="00C94D47"/>
    <w:pPr>
      <w:numPr>
        <w:numId w:val="12"/>
      </w:numPr>
      <w:spacing w:after="120"/>
    </w:pPr>
  </w:style>
  <w:style w:type="paragraph" w:styleId="BalloonText">
    <w:name w:val="Balloon Text"/>
    <w:basedOn w:val="Normal"/>
    <w:link w:val="BalloonTextChar"/>
    <w:uiPriority w:val="99"/>
    <w:semiHidden/>
    <w:unhideWhenUsed/>
    <w:rsid w:val="00411302"/>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11302"/>
    <w:rPr>
      <w:rFonts w:ascii="Segoe UI" w:eastAsia="Arial" w:hAnsi="Segoe UI" w:cs="Segoe UI"/>
      <w:color w:val="0E3A53" w:themeColor="text2"/>
      <w:sz w:val="18"/>
      <w:szCs w:val="18"/>
      <w:lang w:bidi="en-US"/>
    </w:rPr>
  </w:style>
  <w:style w:type="character" w:styleId="Hyperlink">
    <w:name w:val="Hyperlink"/>
    <w:basedOn w:val="DefaultParagraphFont"/>
    <w:uiPriority w:val="99"/>
    <w:unhideWhenUsed/>
    <w:rsid w:val="00D3518E"/>
    <w:rPr>
      <w:color w:val="0563C1" w:themeColor="hyperlink"/>
      <w:u w:val="single"/>
    </w:rPr>
  </w:style>
  <w:style w:type="character" w:customStyle="1" w:styleId="UnresolvedMention1">
    <w:name w:val="Unresolved Mention1"/>
    <w:basedOn w:val="DefaultParagraphFont"/>
    <w:uiPriority w:val="99"/>
    <w:semiHidden/>
    <w:rsid w:val="00D351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yperlink" Target="mailto:Eric@rswll.hrcoxmail.com" TargetMode="External"/><Relationship Id="rId17"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5" Type="http://schemas.openxmlformats.org/officeDocument/2006/relationships/numbering" Target="numbering.xml"/><Relationship Id="rId15" Type="http://schemas.openxmlformats.org/officeDocument/2006/relationships/footer" Target="footer1.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s>
</file>

<file path=word/_rels/footer1.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jpeg"/></Relationships>
</file>

<file path=word/_rels/header1.xml.rels><?xml version="1.0" encoding="UTF-8" standalone="yes"?>
<Relationships xmlns="http://schemas.openxmlformats.org/package/2006/relationships"><Relationship Id="rId3" Type="http://schemas.openxmlformats.org/officeDocument/2006/relationships/image" Target="media/image4.jpeg"/><Relationship Id="rId2" Type="http://schemas.openxmlformats.org/officeDocument/2006/relationships/image" Target="media/image30.jpeg"/><Relationship Id="rId1" Type="http://schemas.openxmlformats.org/officeDocument/2006/relationships/image" Target="media/image3.jpeg"/><Relationship Id="rId4" Type="http://schemas.openxmlformats.org/officeDocument/2006/relationships/image" Target="media/image5.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ric%20T.%20Clayton\AppData\Roaming\Microsoft\Templates\Builder%20brochure.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EB4C896DD8B43A7ADB28AA2700E4A9D"/>
        <w:category>
          <w:name w:val="General"/>
          <w:gallery w:val="placeholder"/>
        </w:category>
        <w:types>
          <w:type w:val="bbPlcHdr"/>
        </w:types>
        <w:behaviors>
          <w:behavior w:val="content"/>
        </w:behaviors>
        <w:guid w:val="{3FB7A74C-18EC-4EAB-A021-4C0B1CF72019}"/>
      </w:docPartPr>
      <w:docPartBody>
        <w:p w:rsidR="009E15C8" w:rsidRDefault="00C14BD9">
          <w:pPr>
            <w:pStyle w:val="CEB4C896DD8B43A7ADB28AA2700E4A9D"/>
          </w:pPr>
          <w:r w:rsidRPr="000C4E0D">
            <w:t>Headline 1</w:t>
          </w:r>
        </w:p>
      </w:docPartBody>
    </w:docPart>
    <w:docPart>
      <w:docPartPr>
        <w:name w:val="774E35B13A794AD9B734C123FAB46013"/>
        <w:category>
          <w:name w:val="General"/>
          <w:gallery w:val="placeholder"/>
        </w:category>
        <w:types>
          <w:type w:val="bbPlcHdr"/>
        </w:types>
        <w:behaviors>
          <w:behavior w:val="content"/>
        </w:behaviors>
        <w:guid w:val="{35A58F50-4A68-475B-AFDD-2B4FDD3BA131}"/>
      </w:docPartPr>
      <w:docPartBody>
        <w:p w:rsidR="00636517" w:rsidRPr="00C94D47" w:rsidRDefault="00C14BD9" w:rsidP="00C94D47">
          <w:r w:rsidRPr="00C94D47">
            <w:t>At any time, you can easily change the text of any section in this document by simply clicking and typing. The template is prepared so that formatting stays in tact with the new information you include.</w:t>
          </w:r>
        </w:p>
        <w:p w:rsidR="00636517" w:rsidRDefault="00C14BD9" w:rsidP="00C94D47">
          <w:r w:rsidRPr="00C94D47">
            <w:t>To update formatting, from the Home tab, you can use the Quick Styles gallery for the built in styles. You can also format text directly by using the other controls on the Home tab</w:t>
          </w:r>
          <w:r>
            <w:t>.</w:t>
          </w:r>
        </w:p>
        <w:p w:rsidR="00636517" w:rsidRDefault="00C14BD9" w:rsidP="00C94D47">
          <w:r>
            <w:t>Add some bullets to your text too!</w:t>
          </w:r>
        </w:p>
        <w:p w:rsidR="00636517" w:rsidRDefault="00C14BD9" w:rsidP="00C94D47">
          <w:pPr>
            <w:pStyle w:val="ListBullet"/>
          </w:pPr>
          <w:r w:rsidRPr="00C94D47">
            <w:t>Bullet Point Line N1</w:t>
          </w:r>
        </w:p>
        <w:p w:rsidR="00636517" w:rsidRDefault="00C14BD9" w:rsidP="00C94D47">
          <w:pPr>
            <w:pStyle w:val="ListBullet"/>
          </w:pPr>
          <w:r w:rsidRPr="00C94D47">
            <w:t>Bullet Point Line N</w:t>
          </w:r>
          <w:r>
            <w:t>2</w:t>
          </w:r>
        </w:p>
        <w:p w:rsidR="00636517" w:rsidRDefault="00C14BD9" w:rsidP="00C94D47">
          <w:pPr>
            <w:pStyle w:val="ListBullet"/>
          </w:pPr>
          <w:r w:rsidRPr="00C94D47">
            <w:t>Bullet Point Line N</w:t>
          </w:r>
          <w:r>
            <w:t>3</w:t>
          </w:r>
        </w:p>
        <w:p w:rsidR="00636517" w:rsidRDefault="00C14BD9" w:rsidP="00C94D47">
          <w:pPr>
            <w:pStyle w:val="ListBullet"/>
          </w:pPr>
          <w:r w:rsidRPr="00C94D47">
            <w:t>Bullet Point Line N</w:t>
          </w:r>
          <w:r>
            <w:t>4</w:t>
          </w:r>
        </w:p>
        <w:p w:rsidR="009E15C8" w:rsidRDefault="00C14BD9">
          <w:pPr>
            <w:pStyle w:val="774E35B13A794AD9B734C123FAB46013"/>
          </w:pPr>
          <w:r w:rsidRPr="00C94D47">
            <w:t>Bullet Point Line N</w:t>
          </w:r>
          <w:r>
            <w:t>5</w:t>
          </w:r>
        </w:p>
      </w:docPartBody>
    </w:docPart>
    <w:docPart>
      <w:docPartPr>
        <w:name w:val="1AB387FD3097459985B867087B25FDA3"/>
        <w:category>
          <w:name w:val="General"/>
          <w:gallery w:val="placeholder"/>
        </w:category>
        <w:types>
          <w:type w:val="bbPlcHdr"/>
        </w:types>
        <w:behaviors>
          <w:behavior w:val="content"/>
        </w:behaviors>
        <w:guid w:val="{567DDB99-3CBD-4DD4-A268-652AB0FFA558}"/>
      </w:docPartPr>
      <w:docPartBody>
        <w:p w:rsidR="009E15C8" w:rsidRDefault="00C14BD9">
          <w:pPr>
            <w:pStyle w:val="1AB387FD3097459985B867087B25FDA3"/>
          </w:pPr>
          <w:r w:rsidRPr="000C4E0D">
            <w:t>Headline 1</w:t>
          </w:r>
        </w:p>
      </w:docPartBody>
    </w:docPart>
    <w:docPart>
      <w:docPartPr>
        <w:name w:val="15E0230412134C5580F7561658355106"/>
        <w:category>
          <w:name w:val="General"/>
          <w:gallery w:val="placeholder"/>
        </w:category>
        <w:types>
          <w:type w:val="bbPlcHdr"/>
        </w:types>
        <w:behaviors>
          <w:behavior w:val="content"/>
        </w:behaviors>
        <w:guid w:val="{C1EB37DA-620B-4112-868A-2A8608402494}"/>
      </w:docPartPr>
      <w:docPartBody>
        <w:p w:rsidR="00636517" w:rsidRPr="00C94D47" w:rsidRDefault="00C14BD9" w:rsidP="00C94D47">
          <w:r w:rsidRPr="00C94D47">
            <w:t>Have other images you wish to use?  It is simple to replace any of the pictures in this pamphlet.  Simply double click in the Header of any page.  Click on the image you wish to change.  Images in the background might need an extra click as they are part of the background’s grouped images.  Keep clicking until your selection handles are around the one image you wish to replace.</w:t>
          </w:r>
        </w:p>
        <w:p w:rsidR="009E15C8" w:rsidRDefault="00C14BD9">
          <w:pPr>
            <w:pStyle w:val="15E0230412134C5580F7561658355106"/>
          </w:pPr>
          <w:r w:rsidRPr="00C94D47">
            <w:t>Once the image you wish to replace is selected, you can either select “Change Picture” from the short cut menu, or click on “Fill” and choose the option for “Picture.”</w:t>
          </w:r>
        </w:p>
      </w:docPartBody>
    </w:docPart>
    <w:docPart>
      <w:docPartPr>
        <w:name w:val="8D49F447F2D848828DDB15B846FEF02E"/>
        <w:category>
          <w:name w:val="General"/>
          <w:gallery w:val="placeholder"/>
        </w:category>
        <w:types>
          <w:type w:val="bbPlcHdr"/>
        </w:types>
        <w:behaviors>
          <w:behavior w:val="content"/>
        </w:behaviors>
        <w:guid w:val="{75A97E14-7390-4D36-9B6B-BFD4D4364D97}"/>
      </w:docPartPr>
      <w:docPartBody>
        <w:p w:rsidR="009E15C8" w:rsidRDefault="00C14BD9">
          <w:pPr>
            <w:pStyle w:val="8D49F447F2D848828DDB15B846FEF02E"/>
          </w:pPr>
          <w:r w:rsidRPr="000C4E0D">
            <w:t>Add another quote here about your business, about your clients, or about specials that you wish to highlight for all to read quickly!</w:t>
          </w:r>
        </w:p>
      </w:docPartBody>
    </w:docPart>
    <w:docPart>
      <w:docPartPr>
        <w:name w:val="E8D8DC853F6D4402AEC3FE79F6E99CC7"/>
        <w:category>
          <w:name w:val="General"/>
          <w:gallery w:val="placeholder"/>
        </w:category>
        <w:types>
          <w:type w:val="bbPlcHdr"/>
        </w:types>
        <w:behaviors>
          <w:behavior w:val="content"/>
        </w:behaviors>
        <w:guid w:val="{EC31E2F1-8C94-4F52-A149-AE6D1CD1558B}"/>
      </w:docPartPr>
      <w:docPartBody>
        <w:p w:rsidR="009E15C8" w:rsidRDefault="00C14BD9">
          <w:pPr>
            <w:pStyle w:val="E8D8DC853F6D4402AEC3FE79F6E99CC7"/>
          </w:pPr>
          <w:r w:rsidRPr="000C4E0D">
            <w:t>Headline 2</w:t>
          </w:r>
        </w:p>
      </w:docPartBody>
    </w:docPart>
    <w:docPart>
      <w:docPartPr>
        <w:name w:val="E5A902682DAC45C3BDC3CE35AF92CCAA"/>
        <w:category>
          <w:name w:val="General"/>
          <w:gallery w:val="placeholder"/>
        </w:category>
        <w:types>
          <w:type w:val="bbPlcHdr"/>
        </w:types>
        <w:behaviors>
          <w:behavior w:val="content"/>
        </w:behaviors>
        <w:guid w:val="{29751CDC-B158-45CA-A867-ADC517BC5B43}"/>
      </w:docPartPr>
      <w:docPartBody>
        <w:p w:rsidR="009E15C8" w:rsidRDefault="00C14BD9">
          <w:pPr>
            <w:pStyle w:val="E5A902682DAC45C3BDC3CE35AF92CCAA"/>
          </w:pPr>
          <w:r w:rsidRPr="00C94D47">
            <w:t>You can easily change the overall colors of the template with just a few clicks.  Go to the Design tab and click on Colors.  From the list of colors, you can choose a different color scheme.  As you hover over the different choices, you can see what the overall feel of the document will change with each different option.</w:t>
          </w:r>
        </w:p>
      </w:docPartBody>
    </w:docPart>
    <w:docPart>
      <w:docPartPr>
        <w:name w:val="0E9F0BF638DF4A318831BA3B1F735465"/>
        <w:category>
          <w:name w:val="General"/>
          <w:gallery w:val="placeholder"/>
        </w:category>
        <w:types>
          <w:type w:val="bbPlcHdr"/>
        </w:types>
        <w:behaviors>
          <w:behavior w:val="content"/>
        </w:behaviors>
        <w:guid w:val="{9FC7A99F-0869-4890-A1E2-62B154A12EFD}"/>
      </w:docPartPr>
      <w:docPartBody>
        <w:p w:rsidR="009E15C8" w:rsidRDefault="00C14BD9">
          <w:pPr>
            <w:pStyle w:val="0E9F0BF638DF4A318831BA3B1F735465"/>
          </w:pPr>
          <w:r w:rsidRPr="000C4E0D">
            <w:t>Headline 2</w:t>
          </w:r>
        </w:p>
      </w:docPartBody>
    </w:docPart>
    <w:docPart>
      <w:docPartPr>
        <w:name w:val="1DBBD4F617C44FE3BF9BE9FC4607E6C3"/>
        <w:category>
          <w:name w:val="General"/>
          <w:gallery w:val="placeholder"/>
        </w:category>
        <w:types>
          <w:type w:val="bbPlcHdr"/>
        </w:types>
        <w:behaviors>
          <w:behavior w:val="content"/>
        </w:behaviors>
        <w:guid w:val="{97AB6C1B-41DD-407F-B940-F5AD145D9D28}"/>
      </w:docPartPr>
      <w:docPartBody>
        <w:p w:rsidR="009E15C8" w:rsidRDefault="00C14BD9">
          <w:pPr>
            <w:pStyle w:val="1DBBD4F617C44FE3BF9BE9FC4607E6C3"/>
          </w:pPr>
          <w:r w:rsidRPr="00C94D47">
            <w:t>Changed the color and want to go back to the original design?  Easy!  Just go back to the Design tab and choose the Themes option.  From the list, click the option to reset the theme of this template.  And just like that, your document color scheme will be restored to its original!</w:t>
          </w:r>
        </w:p>
      </w:docPartBody>
    </w:docPart>
    <w:docPart>
      <w:docPartPr>
        <w:name w:val="F34E5BEAC04842FEA452536573AE662B"/>
        <w:category>
          <w:name w:val="General"/>
          <w:gallery w:val="placeholder"/>
        </w:category>
        <w:types>
          <w:type w:val="bbPlcHdr"/>
        </w:types>
        <w:behaviors>
          <w:behavior w:val="content"/>
        </w:behaviors>
        <w:guid w:val="{4B00A6B1-C851-4BCC-8B25-69AB43127706}"/>
      </w:docPartPr>
      <w:docPartBody>
        <w:p w:rsidR="009E15C8" w:rsidRDefault="00C14BD9">
          <w:pPr>
            <w:pStyle w:val="F34E5BEAC04842FEA452536573AE662B"/>
          </w:pPr>
          <w:r w:rsidRPr="000C4E0D">
            <w:t>Headline 2</w:t>
          </w:r>
        </w:p>
      </w:docPartBody>
    </w:docPart>
    <w:docPart>
      <w:docPartPr>
        <w:name w:val="673CFAF1C07E4261A85EFD6FBA71773D"/>
        <w:category>
          <w:name w:val="General"/>
          <w:gallery w:val="placeholder"/>
        </w:category>
        <w:types>
          <w:type w:val="bbPlcHdr"/>
        </w:types>
        <w:behaviors>
          <w:behavior w:val="content"/>
        </w:behaviors>
        <w:guid w:val="{A55E5935-FA03-429E-A21C-C1DF035E6EC3}"/>
      </w:docPartPr>
      <w:docPartBody>
        <w:p w:rsidR="009E15C8" w:rsidRDefault="00C14BD9">
          <w:pPr>
            <w:pStyle w:val="673CFAF1C07E4261A85EFD6FBA71773D"/>
          </w:pPr>
          <w:r w:rsidRPr="00C94D47">
            <w:t>Plenty of text will fit in any of these panels.  Simply click on the placeholders and add your own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C8EECD48"/>
    <w:lvl w:ilvl="0">
      <w:start w:val="1"/>
      <w:numFmt w:val="bullet"/>
      <w:pStyle w:val="ListBullet"/>
      <w:lvlText w:val=""/>
      <w:lvlJc w:val="left"/>
      <w:pPr>
        <w:tabs>
          <w:tab w:val="num" w:pos="360"/>
        </w:tabs>
        <w:ind w:left="360" w:hanging="360"/>
      </w:pPr>
      <w:rPr>
        <w:rFonts w:ascii="Symbol" w:hAnsi="Symbol"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4BD9"/>
    <w:rsid w:val="00273840"/>
    <w:rsid w:val="00731BE9"/>
    <w:rsid w:val="009E15C8"/>
    <w:rsid w:val="00AB1752"/>
    <w:rsid w:val="00B00D5C"/>
    <w:rsid w:val="00C14BD9"/>
    <w:rsid w:val="00D12D35"/>
    <w:rsid w:val="00DA121C"/>
    <w:rsid w:val="00FB23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1EEF7EE123C4A6DA9D4127839EFB520">
    <w:name w:val="D1EEF7EE123C4A6DA9D4127839EFB520"/>
  </w:style>
  <w:style w:type="paragraph" w:customStyle="1" w:styleId="0992E8773F43421C84E5625A27712C34">
    <w:name w:val="0992E8773F43421C84E5625A27712C34"/>
  </w:style>
  <w:style w:type="paragraph" w:customStyle="1" w:styleId="1A9805FC5F7446918DC1A95384B8EB43">
    <w:name w:val="1A9805FC5F7446918DC1A95384B8EB43"/>
  </w:style>
  <w:style w:type="character" w:styleId="PlaceholderText">
    <w:name w:val="Placeholder Text"/>
    <w:basedOn w:val="DefaultParagraphFont"/>
    <w:uiPriority w:val="99"/>
    <w:semiHidden/>
    <w:rPr>
      <w:color w:val="808080"/>
    </w:rPr>
  </w:style>
  <w:style w:type="paragraph" w:customStyle="1" w:styleId="4AB44430AF134CD5BD4935A9134F29AB">
    <w:name w:val="4AB44430AF134CD5BD4935A9134F29AB"/>
  </w:style>
  <w:style w:type="paragraph" w:customStyle="1" w:styleId="4BE11168DA224EC380D28BBC336F7B26">
    <w:name w:val="4BE11168DA224EC380D28BBC336F7B26"/>
  </w:style>
  <w:style w:type="paragraph" w:customStyle="1" w:styleId="56E1F229296A48C19D5F6B65CC6EAA5D">
    <w:name w:val="56E1F229296A48C19D5F6B65CC6EAA5D"/>
  </w:style>
  <w:style w:type="paragraph" w:customStyle="1" w:styleId="2F12D87A04024B628E0946BEA6DF3314">
    <w:name w:val="2F12D87A04024B628E0946BEA6DF3314"/>
  </w:style>
  <w:style w:type="paragraph" w:styleId="Title">
    <w:name w:val="Title"/>
    <w:basedOn w:val="BodyText"/>
    <w:next w:val="Normal"/>
    <w:link w:val="TitleChar"/>
    <w:uiPriority w:val="10"/>
    <w:qFormat/>
    <w:pPr>
      <w:widowControl w:val="0"/>
      <w:autoSpaceDE w:val="0"/>
      <w:autoSpaceDN w:val="0"/>
      <w:spacing w:after="0" w:line="240" w:lineRule="auto"/>
    </w:pPr>
    <w:rPr>
      <w:rFonts w:asciiTheme="majorHAnsi" w:eastAsia="Arial" w:hAnsiTheme="majorHAnsi" w:cs="Arial"/>
      <w:b/>
      <w:color w:val="FFFFFF"/>
      <w:sz w:val="60"/>
      <w:lang w:bidi="en-US"/>
    </w:rPr>
  </w:style>
  <w:style w:type="character" w:customStyle="1" w:styleId="TitleChar">
    <w:name w:val="Title Char"/>
    <w:basedOn w:val="DefaultParagraphFont"/>
    <w:link w:val="Title"/>
    <w:uiPriority w:val="10"/>
    <w:rPr>
      <w:rFonts w:asciiTheme="majorHAnsi" w:eastAsia="Arial" w:hAnsiTheme="majorHAnsi" w:cs="Arial"/>
      <w:b/>
      <w:color w:val="FFFFFF"/>
      <w:sz w:val="60"/>
      <w:lang w:bidi="en-US"/>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style>
  <w:style w:type="paragraph" w:customStyle="1" w:styleId="E3BCE88E3D1C4EDAA7EBF50F682928EB">
    <w:name w:val="E3BCE88E3D1C4EDAA7EBF50F682928EB"/>
  </w:style>
  <w:style w:type="paragraph" w:customStyle="1" w:styleId="0114C321E1074B0EB2BEA5A1DC89E0ED">
    <w:name w:val="0114C321E1074B0EB2BEA5A1DC89E0ED"/>
  </w:style>
  <w:style w:type="paragraph" w:customStyle="1" w:styleId="CEB4C896DD8B43A7ADB28AA2700E4A9D">
    <w:name w:val="CEB4C896DD8B43A7ADB28AA2700E4A9D"/>
  </w:style>
  <w:style w:type="paragraph" w:styleId="ListBullet">
    <w:name w:val="List Bullet"/>
    <w:basedOn w:val="Normal"/>
    <w:uiPriority w:val="99"/>
    <w:pPr>
      <w:widowControl w:val="0"/>
      <w:numPr>
        <w:numId w:val="1"/>
      </w:numPr>
      <w:autoSpaceDE w:val="0"/>
      <w:autoSpaceDN w:val="0"/>
      <w:spacing w:after="120" w:line="240" w:lineRule="auto"/>
    </w:pPr>
    <w:rPr>
      <w:rFonts w:eastAsia="Arial" w:cs="Arial"/>
      <w:color w:val="44546A" w:themeColor="text2"/>
      <w:lang w:bidi="en-US"/>
    </w:rPr>
  </w:style>
  <w:style w:type="paragraph" w:customStyle="1" w:styleId="774E35B13A794AD9B734C123FAB46013">
    <w:name w:val="774E35B13A794AD9B734C123FAB46013"/>
  </w:style>
  <w:style w:type="paragraph" w:customStyle="1" w:styleId="1AB387FD3097459985B867087B25FDA3">
    <w:name w:val="1AB387FD3097459985B867087B25FDA3"/>
  </w:style>
  <w:style w:type="paragraph" w:customStyle="1" w:styleId="15E0230412134C5580F7561658355106">
    <w:name w:val="15E0230412134C5580F7561658355106"/>
  </w:style>
  <w:style w:type="paragraph" w:customStyle="1" w:styleId="8D49F447F2D848828DDB15B846FEF02E">
    <w:name w:val="8D49F447F2D848828DDB15B846FEF02E"/>
  </w:style>
  <w:style w:type="paragraph" w:customStyle="1" w:styleId="E8D8DC853F6D4402AEC3FE79F6E99CC7">
    <w:name w:val="E8D8DC853F6D4402AEC3FE79F6E99CC7"/>
  </w:style>
  <w:style w:type="paragraph" w:customStyle="1" w:styleId="E5A902682DAC45C3BDC3CE35AF92CCAA">
    <w:name w:val="E5A902682DAC45C3BDC3CE35AF92CCAA"/>
  </w:style>
  <w:style w:type="paragraph" w:customStyle="1" w:styleId="0E9F0BF638DF4A318831BA3B1F735465">
    <w:name w:val="0E9F0BF638DF4A318831BA3B1F735465"/>
  </w:style>
  <w:style w:type="paragraph" w:customStyle="1" w:styleId="1DBBD4F617C44FE3BF9BE9FC4607E6C3">
    <w:name w:val="1DBBD4F617C44FE3BF9BE9FC4607E6C3"/>
  </w:style>
  <w:style w:type="paragraph" w:customStyle="1" w:styleId="F34E5BEAC04842FEA452536573AE662B">
    <w:name w:val="F34E5BEAC04842FEA452536573AE662B"/>
  </w:style>
  <w:style w:type="paragraph" w:customStyle="1" w:styleId="673CFAF1C07E4261A85EFD6FBA71773D">
    <w:name w:val="673CFAF1C07E4261A85EFD6FBA71773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BuilderBrochure">
  <a:themeElements>
    <a:clrScheme name="Builder Brochure">
      <a:dk1>
        <a:srgbClr val="000000"/>
      </a:dk1>
      <a:lt1>
        <a:srgbClr val="FFFFFF"/>
      </a:lt1>
      <a:dk2>
        <a:srgbClr val="0E3A53"/>
      </a:dk2>
      <a:lt2>
        <a:srgbClr val="77A6AE"/>
      </a:lt2>
      <a:accent1>
        <a:srgbClr val="498BBD"/>
      </a:accent1>
      <a:accent2>
        <a:srgbClr val="C6C2B9"/>
      </a:accent2>
      <a:accent3>
        <a:srgbClr val="4C696E"/>
      </a:accent3>
      <a:accent4>
        <a:srgbClr val="ADEFFA"/>
      </a:accent4>
      <a:accent5>
        <a:srgbClr val="1B6F9F"/>
      </a:accent5>
      <a:accent6>
        <a:srgbClr val="269CDF"/>
      </a:accent6>
      <a:hlink>
        <a:srgbClr val="0563C1"/>
      </a:hlink>
      <a:folHlink>
        <a:srgbClr val="954F72"/>
      </a:folHlink>
    </a:clrScheme>
    <a:fontScheme name="Custom 15">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BuilderBrochure" id="{FD23F06A-B38C-0B40-A50D-F0C6D2E763FA}" vid="{0BA586EF-1349-7F48-9852-D0A5E19019A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EEA25CC0A0AC24199CDC46C25B8B0BC" ma:contentTypeVersion="7" ma:contentTypeDescription="Create a new document." ma:contentTypeScope="" ma:versionID="71aff31462b4074963b8c698d1c1c68f">
  <xsd:schema xmlns:xsd="http://www.w3.org/2001/XMLSchema" xmlns:xs="http://www.w3.org/2001/XMLSchema" xmlns:p="http://schemas.microsoft.com/office/2006/metadata/properties" xmlns:ns2="6dc4bcd6-49db-4c07-9060-8acfc67cef9f" xmlns:ns3="fb0879af-3eba-417a-a55a-ffe6dcd6ca77" targetNamespace="http://schemas.microsoft.com/office/2006/metadata/properties" ma:root="true" ma:fieldsID="e3831fb232ece3fdb834cba9867a0e69" ns2:_="" ns3:_="">
    <xsd:import namespace="6dc4bcd6-49db-4c07-9060-8acfc67cef9f"/>
    <xsd:import namespace="fb0879af-3eba-417a-a55a-ffe6dcd6ca77"/>
    <xsd:element name="properties">
      <xsd:complexType>
        <xsd:sequence>
          <xsd:element name="documentManagement">
            <xsd:complexType>
              <xsd:all>
                <xsd:element ref="ns2:MediaServiceMetadata" minOccurs="0"/>
                <xsd:element ref="ns2:MediaServiceFastMetadata" minOccurs="0"/>
                <xsd:element ref="ns2:MediaServiceOCR" minOccurs="0"/>
                <xsd:element ref="ns3:SharedWithUsers" minOccurs="0"/>
                <xsd:element ref="ns3:SharedWithDetails" minOccurs="0"/>
                <xsd:element ref="ns3:LastSharedByUser" minOccurs="0"/>
                <xsd:element ref="ns3:LastSharedBy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c4bcd6-49db-4c07-9060-8acfc67cef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b0879af-3eba-417a-a55a-ffe6dcd6ca77"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LastSharedByUser" ma:index="13" nillable="true" ma:displayName="Last Shared By User" ma:hidden="true" ma:internalName="LastSharedByUser" ma:readOnly="true">
      <xsd:simpleType>
        <xsd:restriction base="dms:Note"/>
      </xsd:simpleType>
    </xsd:element>
    <xsd:element name="LastSharedByTime" ma:index="14"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FCB83C1-3AF2-4AF1-9640-92DA8D5CCD1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0249A5C-4313-40D6-B845-C2D2566B1080}">
  <ds:schemaRefs>
    <ds:schemaRef ds:uri="http://schemas.microsoft.com/sharepoint/v3/contenttype/forms"/>
  </ds:schemaRefs>
</ds:datastoreItem>
</file>

<file path=customXml/itemProps3.xml><?xml version="1.0" encoding="utf-8"?>
<ds:datastoreItem xmlns:ds="http://schemas.openxmlformats.org/officeDocument/2006/customXml" ds:itemID="{785F56D5-3CB0-4FF1-A9CD-B5C3D028BE4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dc4bcd6-49db-4c07-9060-8acfc67cef9f"/>
    <ds:schemaRef ds:uri="fb0879af-3eba-417a-a55a-ffe6dcd6ca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AD929A0-0BC5-48EE-8CC5-E726C7EDA6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Builder brochure</Template>
  <TotalTime>0</TotalTime>
  <Pages>1</Pages>
  <Words>392</Words>
  <Characters>2237</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2019-05-01T20:25:00Z</dcterms:created>
  <dcterms:modified xsi:type="dcterms:W3CDTF">2019-05-14T11:10:00Z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0x010100DEEA25CC0A0AC24199CDC46C25B8B0BC</vt:lpwstr>
  </property>
</Properties>
</file>